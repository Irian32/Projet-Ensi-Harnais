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22" w:rsidRDefault="00F70222" w:rsidP="00DC7A53">
      <w:pPr>
        <w:pStyle w:val="Paragraphe"/>
        <w:spacing w:after="0"/>
        <w:ind w:left="567" w:right="567" w:firstLine="0"/>
        <w:jc w:val="center"/>
      </w:pPr>
      <w:bookmarkStart w:id="1" w:name="_Hlk479607637"/>
      <w:bookmarkEnd w:id="1"/>
    </w:p>
    <w:p w:rsidR="00DC7A53" w:rsidRDefault="00DC7A53" w:rsidP="00DC7A53">
      <w:pPr>
        <w:pStyle w:val="Paragraphe"/>
        <w:spacing w:after="0"/>
        <w:ind w:left="567" w:right="567" w:firstLine="0"/>
        <w:jc w:val="center"/>
      </w:pPr>
    </w:p>
    <w:p w:rsidR="00DC7A53" w:rsidRDefault="00DC7A53" w:rsidP="00DC7A53">
      <w:pPr>
        <w:pStyle w:val="Paragraphe"/>
        <w:spacing w:after="0"/>
        <w:ind w:left="567" w:right="567" w:firstLine="0"/>
        <w:jc w:val="center"/>
      </w:pPr>
    </w:p>
    <w:p w:rsidR="00DC7A53" w:rsidRDefault="00DC7A53" w:rsidP="00DC7A53">
      <w:pPr>
        <w:pStyle w:val="Paragraphe"/>
        <w:spacing w:after="0"/>
        <w:ind w:left="567" w:right="567" w:firstLine="0"/>
        <w:jc w:val="center"/>
      </w:pPr>
    </w:p>
    <w:p w:rsidR="00B25AFF" w:rsidRPr="00DC7A53" w:rsidRDefault="00B25AFF" w:rsidP="00DC7A53">
      <w:pPr>
        <w:pStyle w:val="Paragraphe"/>
        <w:spacing w:after="0"/>
        <w:ind w:left="567" w:right="567" w:firstLine="0"/>
        <w:jc w:val="center"/>
      </w:pPr>
    </w:p>
    <w:p w:rsidR="000B0FDA" w:rsidRPr="00DC7A53" w:rsidRDefault="000B0FDA" w:rsidP="00DC7A53">
      <w:pPr>
        <w:pStyle w:val="Paragraphe"/>
        <w:spacing w:after="0"/>
        <w:ind w:left="567" w:right="567" w:firstLine="0"/>
        <w:jc w:val="center"/>
      </w:pPr>
    </w:p>
    <w:p w:rsidR="00C82958" w:rsidRPr="00DC7A53" w:rsidRDefault="00C82958" w:rsidP="00DC7A53">
      <w:pPr>
        <w:pStyle w:val="Paragraphe"/>
        <w:spacing w:after="0"/>
        <w:ind w:left="567" w:right="567" w:firstLine="0"/>
        <w:jc w:val="center"/>
      </w:pPr>
    </w:p>
    <w:p w:rsidR="00B46B86" w:rsidRPr="00E2458A" w:rsidRDefault="00B03B64" w:rsidP="00DC7A5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 xml:space="preserve">Spécifications techniques </w:t>
      </w:r>
    </w:p>
    <w:p w:rsidR="00DC7A53" w:rsidRPr="00DC7A53" w:rsidRDefault="00DC7A53" w:rsidP="00DC7A5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28"/>
        </w:rPr>
      </w:pPr>
    </w:p>
    <w:p w:rsidR="004947DE" w:rsidRPr="0045347E" w:rsidRDefault="00D60BEB" w:rsidP="00DC7A53">
      <w:pPr>
        <w:pStyle w:val="Paragraphe"/>
        <w:spacing w:after="0"/>
        <w:ind w:left="567" w:right="567" w:firstLine="0"/>
        <w:jc w:val="center"/>
        <w:rPr>
          <w:rFonts w:asciiTheme="majorHAnsi" w:hAnsiTheme="majorHAnsi" w:cstheme="majorHAnsi"/>
          <w:caps/>
          <w:sz w:val="48"/>
        </w:rPr>
      </w:pPr>
      <w:sdt>
        <w:sdtPr>
          <w:rPr>
            <w:rFonts w:asciiTheme="majorHAnsi" w:hAnsiTheme="majorHAnsi" w:cstheme="majorHAnsi"/>
            <w:caps/>
            <w:sz w:val="52"/>
          </w:rPr>
          <w:alias w:val="Titre "/>
          <w:tag w:val=""/>
          <w:id w:val="2093504070"/>
          <w:placeholder>
            <w:docPart w:val="5EB7A68EB7754F88BCA801FF2656535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03B64">
            <w:rPr>
              <w:rFonts w:asciiTheme="majorHAnsi" w:hAnsiTheme="majorHAnsi" w:cstheme="majorHAnsi"/>
              <w:caps/>
              <w:sz w:val="52"/>
            </w:rPr>
            <w:t>Projet harnais</w:t>
          </w:r>
        </w:sdtContent>
      </w:sdt>
    </w:p>
    <w:p w:rsidR="00C82958" w:rsidRDefault="00C82958" w:rsidP="00DC7A53">
      <w:pPr>
        <w:pStyle w:val="Paragraphe"/>
        <w:spacing w:after="0"/>
        <w:ind w:left="567" w:right="567" w:firstLine="0"/>
        <w:jc w:val="center"/>
      </w:pPr>
    </w:p>
    <w:p w:rsidR="00DC7A53" w:rsidRPr="00DC7A53" w:rsidRDefault="00DC7A53" w:rsidP="00DC7A53">
      <w:pPr>
        <w:pStyle w:val="Paragraphe"/>
        <w:spacing w:after="0"/>
        <w:ind w:left="567" w:right="567" w:firstLine="0"/>
        <w:jc w:val="center"/>
      </w:pPr>
    </w:p>
    <w:p w:rsidR="00E5304D" w:rsidRPr="00DC7A53" w:rsidRDefault="00B03B64" w:rsidP="00DC7A53">
      <w:pPr>
        <w:pStyle w:val="Paragraphe"/>
        <w:spacing w:after="0"/>
        <w:ind w:left="567" w:right="567" w:firstLine="0"/>
        <w:jc w:val="center"/>
      </w:pPr>
      <w:proofErr w:type="gramStart"/>
      <w:r>
        <w:t>le</w:t>
      </w:r>
      <w:proofErr w:type="gramEnd"/>
      <w:r>
        <w:t xml:space="preserve"> 3 Octobre</w:t>
      </w:r>
      <w:r w:rsidR="004947DE" w:rsidRPr="00DC7A53">
        <w:t xml:space="preserve"> 2017</w:t>
      </w:r>
      <w:r w:rsidR="00B46B86" w:rsidRPr="00DC7A53">
        <w:t>,</w:t>
      </w:r>
    </w:p>
    <w:p w:rsidR="00B46B86" w:rsidRPr="00DC7A53" w:rsidRDefault="00AC3A97" w:rsidP="00DC7A53">
      <w:pPr>
        <w:pStyle w:val="Paragraphe"/>
        <w:spacing w:after="0"/>
        <w:ind w:left="567" w:right="567" w:firstLine="0"/>
        <w:jc w:val="center"/>
      </w:pPr>
      <w:proofErr w:type="gramStart"/>
      <w:r>
        <w:t>version</w:t>
      </w:r>
      <w:proofErr w:type="gramEnd"/>
      <w:r>
        <w:t xml:space="preserve"> </w:t>
      </w:r>
      <w:r w:rsidR="004349BD">
        <w:t>1.3</w:t>
      </w:r>
    </w:p>
    <w:p w:rsidR="004947DE" w:rsidRDefault="004947DE" w:rsidP="00DC7A53">
      <w:pPr>
        <w:pStyle w:val="Paragraphe"/>
        <w:spacing w:after="0"/>
        <w:ind w:left="567" w:right="567" w:firstLine="0"/>
        <w:jc w:val="center"/>
      </w:pPr>
    </w:p>
    <w:p w:rsidR="00DC7A53" w:rsidRPr="00DC7A53" w:rsidRDefault="00DC7A53" w:rsidP="00DC7A53">
      <w:pPr>
        <w:pStyle w:val="Paragraphe"/>
        <w:spacing w:after="0"/>
        <w:ind w:left="567" w:right="567" w:firstLine="0"/>
        <w:jc w:val="center"/>
      </w:pPr>
    </w:p>
    <w:p w:rsidR="00D605F9" w:rsidRDefault="00D605F9" w:rsidP="00DC7A53">
      <w:pPr>
        <w:pStyle w:val="Paragraphe"/>
        <w:spacing w:after="0"/>
        <w:ind w:left="567" w:right="567" w:firstLine="0"/>
        <w:jc w:val="center"/>
      </w:pPr>
    </w:p>
    <w:p w:rsidR="00DC7A53" w:rsidRPr="00DC7A53" w:rsidRDefault="00DC7A53" w:rsidP="00DC7A53">
      <w:pPr>
        <w:pStyle w:val="Paragraphe"/>
        <w:spacing w:after="0"/>
        <w:ind w:left="567" w:right="567" w:firstLine="0"/>
        <w:jc w:val="center"/>
        <w:sectPr w:rsidR="00DC7A53" w:rsidRPr="00DC7A53" w:rsidSect="00C82958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767" w:right="1417" w:bottom="1560" w:left="1417" w:header="993" w:footer="708" w:gutter="0"/>
          <w:cols w:sep="1" w:space="708"/>
          <w:titlePg/>
          <w:docGrid w:linePitch="360"/>
        </w:sectPr>
      </w:pPr>
    </w:p>
    <w:p w:rsidR="004947DE" w:rsidRPr="004947DE" w:rsidRDefault="00D60BEB" w:rsidP="00D605F9">
      <w:pPr>
        <w:pStyle w:val="Sansinterligne"/>
        <w:ind w:right="71"/>
        <w:jc w:val="right"/>
        <w:rPr>
          <w:sz w:val="24"/>
        </w:rPr>
      </w:pPr>
      <w:sdt>
        <w:sdtPr>
          <w:rPr>
            <w:rFonts w:asciiTheme="majorHAnsi" w:hAnsiTheme="majorHAnsi" w:cstheme="majorHAnsi"/>
            <w:sz w:val="24"/>
          </w:rPr>
          <w:alias w:val="Auteur "/>
          <w:tag w:val=""/>
          <w:id w:val="-1303615557"/>
          <w:placeholder>
            <w:docPart w:val="A4BED75FC7FD44A7AB3541E91BD3CF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03B64">
            <w:rPr>
              <w:rFonts w:asciiTheme="majorHAnsi" w:hAnsiTheme="majorHAnsi" w:cstheme="majorHAnsi"/>
              <w:sz w:val="24"/>
            </w:rPr>
            <w:t>Irian Joncheret</w:t>
          </w:r>
        </w:sdtContent>
      </w:sdt>
    </w:p>
    <w:p w:rsidR="00DE7721" w:rsidRPr="00B03B64" w:rsidRDefault="00B03B64" w:rsidP="00DE7721">
      <w:pPr>
        <w:pStyle w:val="Sansinterligne"/>
        <w:ind w:right="71"/>
        <w:jc w:val="right"/>
        <w:rPr>
          <w:rFonts w:asciiTheme="majorHAnsi" w:hAnsiTheme="majorHAnsi" w:cstheme="majorHAnsi"/>
          <w:sz w:val="24"/>
        </w:rPr>
      </w:pPr>
      <w:r w:rsidRPr="00B03B64">
        <w:rPr>
          <w:rFonts w:asciiTheme="majorHAnsi" w:hAnsiTheme="majorHAnsi" w:cstheme="majorHAnsi"/>
          <w:sz w:val="24"/>
        </w:rPr>
        <w:t>Raphaël Masson</w:t>
      </w:r>
    </w:p>
    <w:p w:rsidR="00DE7721" w:rsidRDefault="00DE7721" w:rsidP="00DE7721">
      <w:pPr>
        <w:pStyle w:val="Sansinterligne"/>
        <w:ind w:right="71"/>
        <w:jc w:val="right"/>
        <w:rPr>
          <w:rStyle w:val="Lienhypertexte"/>
          <w:sz w:val="24"/>
        </w:rPr>
      </w:pPr>
    </w:p>
    <w:p w:rsidR="004947DE" w:rsidRPr="00E5304D" w:rsidRDefault="00D60BEB" w:rsidP="00DE7721">
      <w:pPr>
        <w:pStyle w:val="Sansinterligne"/>
        <w:ind w:right="71"/>
        <w:rPr>
          <w:rFonts w:asciiTheme="majorHAnsi" w:hAnsiTheme="majorHAnsi" w:cstheme="majorHAnsi"/>
          <w:sz w:val="24"/>
        </w:rPr>
      </w:pPr>
      <w:hyperlink r:id="rId12" w:history="1">
        <w:r w:rsidR="00B03B64" w:rsidRPr="00B03B64">
          <w:rPr>
            <w:rStyle w:val="Lienhypertexte"/>
            <w:sz w:val="24"/>
          </w:rPr>
          <w:t>irian.joncheret@gmail.com</w:t>
        </w:r>
      </w:hyperlink>
    </w:p>
    <w:p w:rsidR="004947DE" w:rsidRPr="004947DE" w:rsidRDefault="00D60BEB" w:rsidP="00D605F9">
      <w:pPr>
        <w:pStyle w:val="Sansinterligne"/>
        <w:ind w:right="71"/>
        <w:rPr>
          <w:sz w:val="24"/>
        </w:rPr>
      </w:pPr>
      <w:hyperlink r:id="rId13" w:history="1">
        <w:r w:rsidR="00B03B64" w:rsidRPr="00B03B64">
          <w:rPr>
            <w:rStyle w:val="Lienhypertexte"/>
            <w:sz w:val="24"/>
          </w:rPr>
          <w:t>rmasson@ecole.ensicaen.fr</w:t>
        </w:r>
      </w:hyperlink>
    </w:p>
    <w:p w:rsidR="004947DE" w:rsidRPr="00504C4B" w:rsidRDefault="004947DE" w:rsidP="00504C4B">
      <w:pPr>
        <w:pStyle w:val="Paragraphe"/>
        <w:sectPr w:rsidR="004947DE" w:rsidRPr="00504C4B" w:rsidSect="004947DE">
          <w:type w:val="continuous"/>
          <w:pgSz w:w="11906" w:h="16838"/>
          <w:pgMar w:top="1417" w:right="1417" w:bottom="1560" w:left="1417" w:header="708" w:footer="708" w:gutter="0"/>
          <w:cols w:num="2" w:sep="1" w:space="708"/>
          <w:titlePg/>
          <w:docGrid w:linePitch="360"/>
        </w:sectPr>
      </w:pPr>
    </w:p>
    <w:p w:rsidR="004947DE" w:rsidRPr="00504C4B" w:rsidRDefault="004947DE" w:rsidP="00504C4B">
      <w:pPr>
        <w:pStyle w:val="Paragraphe"/>
      </w:pPr>
    </w:p>
    <w:p w:rsidR="004947DE" w:rsidRPr="00504C4B" w:rsidRDefault="001A2048" w:rsidP="00504C4B">
      <w:pPr>
        <w:pStyle w:val="Paragraphe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F3B8F2A" wp14:editId="2AF02D14">
            <wp:simplePos x="0" y="0"/>
            <wp:positionH relativeFrom="column">
              <wp:posOffset>621345</wp:posOffset>
            </wp:positionH>
            <wp:positionV relativeFrom="paragraph">
              <wp:posOffset>569915</wp:posOffset>
            </wp:positionV>
            <wp:extent cx="2082106" cy="2042697"/>
            <wp:effectExtent l="0" t="0" r="0" b="0"/>
            <wp:wrapNone/>
            <wp:docPr id="1" name="Image 1" descr="Résultat de recherche d'images pour &quot;blanc comme neige associ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blanc comme neige association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06" cy="20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7DE" w:rsidRPr="00504C4B">
        <w:rPr>
          <w:noProof/>
          <w:lang w:eastAsia="fr-FR"/>
        </w:rPr>
        <w:drawing>
          <wp:anchor distT="0" distB="0" distL="114300" distR="114300" simplePos="0" relativeHeight="251658240" behindDoc="0" locked="1" layoutInCell="1" allowOverlap="1" wp14:anchorId="05F78DBA" wp14:editId="0504C801">
            <wp:simplePos x="0" y="0"/>
            <wp:positionH relativeFrom="margin">
              <wp:posOffset>2913380</wp:posOffset>
            </wp:positionH>
            <wp:positionV relativeFrom="margin">
              <wp:posOffset>5401310</wp:posOffset>
            </wp:positionV>
            <wp:extent cx="2623185" cy="2914015"/>
            <wp:effectExtent l="0" t="0" r="0" b="0"/>
            <wp:wrapNone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Ensicaen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47DE" w:rsidRPr="00504C4B" w:rsidRDefault="004947DE" w:rsidP="00504C4B">
      <w:pPr>
        <w:pStyle w:val="Paragraphe"/>
        <w:sectPr w:rsidR="004947DE" w:rsidRPr="00504C4B" w:rsidSect="004947DE">
          <w:type w:val="continuous"/>
          <w:pgSz w:w="11906" w:h="16838"/>
          <w:pgMar w:top="1417" w:right="1417" w:bottom="1560" w:left="1417" w:header="708" w:footer="708" w:gutter="0"/>
          <w:cols w:space="708"/>
          <w:titlePg/>
          <w:docGrid w:linePitch="360"/>
        </w:sectPr>
      </w:pPr>
    </w:p>
    <w:p w:rsidR="00E2458A" w:rsidRPr="00F93840" w:rsidRDefault="00E2458A" w:rsidP="00B21E40">
      <w:pPr>
        <w:pStyle w:val="Titrepetitavecsautdepage"/>
      </w:pPr>
      <w:r w:rsidRPr="00F93840">
        <w:lastRenderedPageBreak/>
        <w:t>Table des matières</w:t>
      </w:r>
    </w:p>
    <w:sdt>
      <w:sdtPr>
        <w:rPr>
          <w:b/>
          <w:caps/>
          <w:noProof w:val="0"/>
        </w:rPr>
        <w:id w:val="7918637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F2D14" w:rsidRDefault="00762655">
          <w:pPr>
            <w:pStyle w:val="TM2"/>
            <w:rPr>
              <w:rFonts w:eastAsiaTheme="minorEastAsia"/>
              <w:lang w:eastAsia="fr-FR"/>
            </w:rPr>
          </w:pPr>
          <w:r>
            <w:fldChar w:fldCharType="begin"/>
          </w:r>
          <w:r>
            <w:instrText xml:space="preserve"> TOC \h \z \t "Titre 1;2;Titre 2;3;Titre 3;4;Titre;1" </w:instrText>
          </w:r>
          <w:r>
            <w:fldChar w:fldCharType="separate"/>
          </w:r>
          <w:hyperlink w:anchor="_Toc495933408" w:history="1">
            <w:r w:rsidR="000F2D14" w:rsidRPr="009F65FE">
              <w:rPr>
                <w:rStyle w:val="Lienhypertexte"/>
              </w:rPr>
              <w:t>1.</w:t>
            </w:r>
            <w:r w:rsidR="000F2D14">
              <w:rPr>
                <w:rFonts w:eastAsiaTheme="minorEastAsia"/>
                <w:lang w:eastAsia="fr-FR"/>
              </w:rPr>
              <w:tab/>
            </w:r>
            <w:r w:rsidR="000F2D14" w:rsidRPr="009F65FE">
              <w:rPr>
                <w:rStyle w:val="Lienhypertexte"/>
              </w:rPr>
              <w:t>Introduction</w:t>
            </w:r>
            <w:r w:rsidR="000F2D14">
              <w:rPr>
                <w:webHidden/>
              </w:rPr>
              <w:tab/>
            </w:r>
            <w:r w:rsidR="000F2D14">
              <w:rPr>
                <w:webHidden/>
              </w:rPr>
              <w:fldChar w:fldCharType="begin"/>
            </w:r>
            <w:r w:rsidR="000F2D14">
              <w:rPr>
                <w:webHidden/>
              </w:rPr>
              <w:instrText xml:space="preserve"> PAGEREF _Toc495933408 \h </w:instrText>
            </w:r>
            <w:r w:rsidR="000F2D14">
              <w:rPr>
                <w:webHidden/>
              </w:rPr>
            </w:r>
            <w:r w:rsidR="000F2D14"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4</w:t>
            </w:r>
            <w:r w:rsidR="000F2D14"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3"/>
            <w:rPr>
              <w:rFonts w:eastAsiaTheme="minorEastAsia"/>
              <w:lang w:eastAsia="fr-FR"/>
            </w:rPr>
          </w:pPr>
          <w:hyperlink w:anchor="_Toc495933409" w:history="1">
            <w:r w:rsidRPr="009F65FE">
              <w:rPr>
                <w:rStyle w:val="Lienhypertexte"/>
              </w:rPr>
              <w:t>1.1.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Contexte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3"/>
            <w:rPr>
              <w:rFonts w:eastAsiaTheme="minorEastAsia"/>
              <w:lang w:eastAsia="fr-FR"/>
            </w:rPr>
          </w:pPr>
          <w:hyperlink w:anchor="_Toc495933410" w:history="1">
            <w:r w:rsidRPr="009F65FE">
              <w:rPr>
                <w:rStyle w:val="Lienhypertexte"/>
              </w:rPr>
              <w:t>1.2.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Présentation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2"/>
            <w:rPr>
              <w:rFonts w:eastAsiaTheme="minorEastAsia"/>
              <w:lang w:eastAsia="fr-FR"/>
            </w:rPr>
          </w:pPr>
          <w:hyperlink w:anchor="_Toc495933411" w:history="1">
            <w:r w:rsidRPr="009F65FE">
              <w:rPr>
                <w:rStyle w:val="Lienhypertexte"/>
              </w:rPr>
              <w:t>2.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Cahier des charges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2"/>
            <w:rPr>
              <w:rFonts w:eastAsiaTheme="minorEastAsia"/>
              <w:lang w:eastAsia="fr-FR"/>
            </w:rPr>
          </w:pPr>
          <w:hyperlink w:anchor="_Toc495933412" w:history="1">
            <w:r w:rsidRPr="009F65FE">
              <w:rPr>
                <w:rStyle w:val="Lienhypertexte"/>
              </w:rPr>
              <w:t>3.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Architecture embarquée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3"/>
            <w:rPr>
              <w:rFonts w:eastAsiaTheme="minorEastAsia"/>
              <w:lang w:eastAsia="fr-FR"/>
            </w:rPr>
          </w:pPr>
          <w:hyperlink w:anchor="_Toc495933413" w:history="1">
            <w:r w:rsidRPr="009F65FE">
              <w:rPr>
                <w:rStyle w:val="Lienhypertexte"/>
              </w:rPr>
              <w:t>3.1.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Solutions Matérielles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4"/>
            <w:tabs>
              <w:tab w:val="left" w:pos="154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495933414" w:history="1">
            <w:r w:rsidRPr="009F65FE">
              <w:rPr>
                <w:rStyle w:val="Lienhypertexte"/>
                <w:noProof/>
              </w:rPr>
              <w:t>3.1.1.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65FE">
              <w:rPr>
                <w:rStyle w:val="Lienhypertexte"/>
                <w:noProof/>
              </w:rPr>
              <w:t>Système de supervision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14" w:rsidRDefault="000F2D14">
          <w:pPr>
            <w:pStyle w:val="TM4"/>
            <w:tabs>
              <w:tab w:val="left" w:pos="154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495933415" w:history="1">
            <w:r w:rsidRPr="009F65FE">
              <w:rPr>
                <w:rStyle w:val="Lienhypertexte"/>
                <w:noProof/>
              </w:rPr>
              <w:t>3.1.2.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65FE">
              <w:rPr>
                <w:rStyle w:val="Lienhypertexte"/>
                <w:noProof/>
              </w:rPr>
              <w:t>Système de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14" w:rsidRDefault="000F2D14">
          <w:pPr>
            <w:pStyle w:val="TM4"/>
            <w:tabs>
              <w:tab w:val="left" w:pos="154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495933416" w:history="1">
            <w:r w:rsidRPr="009F65FE">
              <w:rPr>
                <w:rStyle w:val="Lienhypertexte"/>
                <w:noProof/>
              </w:rPr>
              <w:t>3.1.3.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65FE">
              <w:rPr>
                <w:rStyle w:val="Lienhypertexte"/>
                <w:noProof/>
              </w:rPr>
              <w:t>Actionneurs embarqués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14" w:rsidRDefault="000F2D14">
          <w:pPr>
            <w:pStyle w:val="TM3"/>
            <w:rPr>
              <w:rFonts w:eastAsiaTheme="minorEastAsia"/>
              <w:lang w:eastAsia="fr-FR"/>
            </w:rPr>
          </w:pPr>
          <w:hyperlink w:anchor="_Toc495933417" w:history="1">
            <w:r w:rsidRPr="009F65FE">
              <w:rPr>
                <w:rStyle w:val="Lienhypertexte"/>
              </w:rPr>
              <w:t>3.2.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Solutions logicielles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4"/>
            <w:tabs>
              <w:tab w:val="left" w:pos="154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495933418" w:history="1">
            <w:r w:rsidRPr="009F65FE">
              <w:rPr>
                <w:rStyle w:val="Lienhypertexte"/>
                <w:noProof/>
              </w:rPr>
              <w:t>3.2.1.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65FE">
              <w:rPr>
                <w:rStyle w:val="Lienhypertexte"/>
                <w:noProof/>
              </w:rPr>
              <w:t>Application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14" w:rsidRDefault="000F2D14">
          <w:pPr>
            <w:pStyle w:val="TM4"/>
            <w:tabs>
              <w:tab w:val="left" w:pos="154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495933419" w:history="1">
            <w:r w:rsidRPr="009F65FE">
              <w:rPr>
                <w:rStyle w:val="Lienhypertexte"/>
                <w:noProof/>
              </w:rPr>
              <w:t>3.2.2.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65FE">
              <w:rPr>
                <w:rStyle w:val="Lienhypertexte"/>
                <w:noProof/>
              </w:rPr>
              <w:t>Logicielle Superviseur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14" w:rsidRDefault="000F2D14">
          <w:pPr>
            <w:pStyle w:val="TM3"/>
            <w:rPr>
              <w:rFonts w:eastAsiaTheme="minorEastAsia"/>
              <w:lang w:eastAsia="fr-FR"/>
            </w:rPr>
          </w:pPr>
          <w:hyperlink w:anchor="_Toc495933420" w:history="1">
            <w:r w:rsidRPr="009F65FE">
              <w:rPr>
                <w:rStyle w:val="Lienhypertexte"/>
              </w:rPr>
              <w:t>3.3.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Gestion de l’énergie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3"/>
            <w:rPr>
              <w:rFonts w:eastAsiaTheme="minorEastAsia"/>
              <w:lang w:eastAsia="fr-FR"/>
            </w:rPr>
          </w:pPr>
          <w:hyperlink w:anchor="_Toc495933421" w:history="1">
            <w:r w:rsidRPr="009F65FE">
              <w:rPr>
                <w:rStyle w:val="Lienhypertexte"/>
              </w:rPr>
              <w:t>3.4.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Communication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4"/>
            <w:tabs>
              <w:tab w:val="left" w:pos="154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495933422" w:history="1">
            <w:r w:rsidRPr="009F65FE">
              <w:rPr>
                <w:rStyle w:val="Lienhypertexte"/>
                <w:noProof/>
              </w:rPr>
              <w:t>3.4.1.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65FE">
              <w:rPr>
                <w:rStyle w:val="Lienhypertexte"/>
                <w:noProof/>
              </w:rPr>
              <w:t>Communication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_Toc495933422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14" w:rsidRDefault="000F2D14">
          <w:pPr>
            <w:pStyle w:val="TM4"/>
            <w:tabs>
              <w:tab w:val="left" w:pos="154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495933423" w:history="1">
            <w:r w:rsidRPr="009F65FE">
              <w:rPr>
                <w:rStyle w:val="Lienhypertexte"/>
                <w:noProof/>
              </w:rPr>
              <w:t>3.4.2.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65FE">
              <w:rPr>
                <w:rStyle w:val="Lienhypertexte"/>
                <w:noProof/>
              </w:rPr>
              <w:t>Communication superviseur –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_Toc495933423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14" w:rsidRDefault="000F2D14">
          <w:pPr>
            <w:pStyle w:val="TM2"/>
            <w:rPr>
              <w:rFonts w:eastAsiaTheme="minorEastAsia"/>
              <w:lang w:eastAsia="fr-FR"/>
            </w:rPr>
          </w:pPr>
          <w:hyperlink w:anchor="_Toc495933424" w:history="1">
            <w:r w:rsidRPr="009F65FE">
              <w:rPr>
                <w:rStyle w:val="Lienhypertexte"/>
              </w:rPr>
              <w:t>4.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Harnais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2"/>
            <w:rPr>
              <w:rFonts w:eastAsiaTheme="minorEastAsia"/>
              <w:lang w:eastAsia="fr-FR"/>
            </w:rPr>
          </w:pPr>
          <w:hyperlink w:anchor="_Toc495933425" w:history="1">
            <w:r w:rsidRPr="009F65FE">
              <w:rPr>
                <w:rStyle w:val="Lienhypertexte"/>
              </w:rPr>
              <w:t>5.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Outils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3"/>
            <w:rPr>
              <w:rFonts w:eastAsiaTheme="minorEastAsia"/>
              <w:lang w:eastAsia="fr-FR"/>
            </w:rPr>
          </w:pPr>
          <w:hyperlink w:anchor="_Toc495933426" w:history="1">
            <w:r w:rsidRPr="009F65FE">
              <w:rPr>
                <w:rStyle w:val="Lienhypertexte"/>
              </w:rPr>
              <w:t>5.1.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Environnement du superviseur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3"/>
            <w:rPr>
              <w:rFonts w:eastAsiaTheme="minorEastAsia"/>
              <w:lang w:eastAsia="fr-FR"/>
            </w:rPr>
          </w:pPr>
          <w:hyperlink w:anchor="_Toc495933427" w:history="1">
            <w:r w:rsidRPr="009F65FE">
              <w:rPr>
                <w:rStyle w:val="Lienhypertexte"/>
              </w:rPr>
              <w:t>5.2.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IDE processeur de contrôle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3"/>
            <w:rPr>
              <w:rFonts w:eastAsiaTheme="minorEastAsia"/>
              <w:lang w:eastAsia="fr-FR"/>
            </w:rPr>
          </w:pPr>
          <w:hyperlink w:anchor="_Toc495933428" w:history="1">
            <w:r w:rsidRPr="009F65FE">
              <w:rPr>
                <w:rStyle w:val="Lienhypertexte"/>
              </w:rPr>
              <w:t>5.3.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CAO circuit imprimé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3"/>
            <w:rPr>
              <w:rFonts w:eastAsiaTheme="minorEastAsia"/>
              <w:lang w:eastAsia="fr-FR"/>
            </w:rPr>
          </w:pPr>
          <w:hyperlink w:anchor="_Toc495933429" w:history="1">
            <w:r w:rsidRPr="009F65FE">
              <w:rPr>
                <w:rStyle w:val="Lienhypertexte"/>
              </w:rPr>
              <w:t>5.4.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Mécanique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F2D14" w:rsidRDefault="000F2D14">
          <w:pPr>
            <w:pStyle w:val="TM2"/>
            <w:rPr>
              <w:rFonts w:eastAsiaTheme="minorEastAsia"/>
              <w:lang w:eastAsia="fr-FR"/>
            </w:rPr>
          </w:pPr>
          <w:hyperlink w:anchor="_Toc495933430" w:history="1">
            <w:r w:rsidRPr="009F65FE">
              <w:rPr>
                <w:rStyle w:val="Lienhypertexte"/>
              </w:rPr>
              <w:t>6.</w:t>
            </w:r>
            <w:r>
              <w:rPr>
                <w:rFonts w:eastAsiaTheme="minorEastAsia"/>
                <w:lang w:eastAsia="fr-FR"/>
              </w:rPr>
              <w:tab/>
            </w:r>
            <w:r w:rsidRPr="009F65FE">
              <w:rPr>
                <w:rStyle w:val="Lienhypertexte"/>
              </w:rPr>
              <w:t>Tests et validations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_Toc495933430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1C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60D47" w:rsidRPr="00060D47" w:rsidRDefault="00762655" w:rsidP="00060D47">
          <w:pPr>
            <w:pStyle w:val="TM1"/>
            <w:rPr>
              <w:b w:val="0"/>
              <w:bCs/>
            </w:rPr>
          </w:pPr>
          <w:r>
            <w:fldChar w:fldCharType="end"/>
          </w:r>
        </w:p>
      </w:sdtContent>
    </w:sdt>
    <w:p w:rsidR="00060D47" w:rsidRDefault="00060D47" w:rsidP="00060D47">
      <w:pPr>
        <w:pStyle w:val="Paragraphe"/>
      </w:pPr>
    </w:p>
    <w:p w:rsidR="00060D47" w:rsidRDefault="00060D47" w:rsidP="00060D47">
      <w:pPr>
        <w:pStyle w:val="Paragraphe"/>
      </w:pPr>
    </w:p>
    <w:p w:rsidR="00060D47" w:rsidRPr="00060D47" w:rsidRDefault="00060D47" w:rsidP="00060D47">
      <w:pPr>
        <w:pStyle w:val="Paragraphe"/>
      </w:pPr>
    </w:p>
    <w:p w:rsidR="000B44A5" w:rsidRDefault="000B44A5" w:rsidP="00F93840">
      <w:pPr>
        <w:pStyle w:val="Titrepetitsanssautdepage"/>
      </w:pPr>
    </w:p>
    <w:p w:rsidR="00060D47" w:rsidRDefault="00060D47" w:rsidP="00060D47">
      <w:pPr>
        <w:pStyle w:val="Paragraphe"/>
      </w:pPr>
    </w:p>
    <w:p w:rsidR="00060D47" w:rsidRPr="00060D47" w:rsidRDefault="00060D47" w:rsidP="00060D47">
      <w:pPr>
        <w:pStyle w:val="Paragraphe"/>
      </w:pPr>
    </w:p>
    <w:p w:rsidR="000B44A5" w:rsidRDefault="000B44A5" w:rsidP="00F93840">
      <w:pPr>
        <w:pStyle w:val="Titrepetitsanssautdepage"/>
      </w:pPr>
    </w:p>
    <w:p w:rsidR="00E2458A" w:rsidRPr="00F93840" w:rsidRDefault="00F93840" w:rsidP="00F93840">
      <w:pPr>
        <w:pStyle w:val="Titrepetitsanssautdepage"/>
      </w:pPr>
      <w:r w:rsidRPr="00F93840">
        <w:t>Table des figures</w:t>
      </w:r>
    </w:p>
    <w:p w:rsidR="00060D47" w:rsidRDefault="00F93840">
      <w:pPr>
        <w:pStyle w:val="Tabledesillustrations"/>
        <w:rPr>
          <w:rFonts w:eastAsiaTheme="minorEastAsia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6" w:anchor="_Toc495667000" w:history="1">
        <w:r w:rsidR="00060D47" w:rsidRPr="00F70CDE">
          <w:rPr>
            <w:rStyle w:val="Lienhypertexte"/>
          </w:rPr>
          <w:t>Figure 1 : Schéma fonctionnel du harnais dans le cas d’un système de supervision qui route les commandes vers des MCU</w:t>
        </w:r>
        <w:r w:rsidR="00060D47">
          <w:rPr>
            <w:webHidden/>
          </w:rPr>
          <w:tab/>
        </w:r>
        <w:r w:rsidR="00060D47">
          <w:rPr>
            <w:webHidden/>
          </w:rPr>
          <w:fldChar w:fldCharType="begin"/>
        </w:r>
        <w:r w:rsidR="00060D47">
          <w:rPr>
            <w:webHidden/>
          </w:rPr>
          <w:instrText xml:space="preserve"> PAGEREF _Toc495667000 \h </w:instrText>
        </w:r>
        <w:r w:rsidR="00060D47">
          <w:rPr>
            <w:webHidden/>
          </w:rPr>
        </w:r>
        <w:r w:rsidR="00060D47">
          <w:rPr>
            <w:webHidden/>
          </w:rPr>
          <w:fldChar w:fldCharType="separate"/>
        </w:r>
        <w:r w:rsidR="00121CDF">
          <w:rPr>
            <w:webHidden/>
          </w:rPr>
          <w:t>5</w:t>
        </w:r>
        <w:r w:rsidR="00060D47">
          <w:rPr>
            <w:webHidden/>
          </w:rPr>
          <w:fldChar w:fldCharType="end"/>
        </w:r>
      </w:hyperlink>
    </w:p>
    <w:p w:rsidR="00060D47" w:rsidRDefault="00D60BEB">
      <w:pPr>
        <w:pStyle w:val="Tabledesillustrations"/>
        <w:rPr>
          <w:rFonts w:eastAsiaTheme="minorEastAsia"/>
          <w:lang w:eastAsia="fr-FR"/>
        </w:rPr>
      </w:pPr>
      <w:hyperlink r:id="rId17" w:anchor="_Toc495667001" w:history="1">
        <w:r w:rsidR="00060D47">
          <w:rPr>
            <w:rStyle w:val="Lienhypertexte"/>
          </w:rPr>
          <w:t>Figure 2</w:t>
        </w:r>
        <w:r w:rsidR="00060D47" w:rsidRPr="00F70CDE">
          <w:rPr>
            <w:rStyle w:val="Lienhypertexte"/>
          </w:rPr>
          <w:t xml:space="preserve"> : Schéma fonctionnel du harnais avec un système de contrôle global sur microcontrolleur</w:t>
        </w:r>
        <w:r w:rsidR="00060D47">
          <w:rPr>
            <w:webHidden/>
          </w:rPr>
          <w:tab/>
        </w:r>
        <w:r w:rsidR="00060D47">
          <w:rPr>
            <w:webHidden/>
          </w:rPr>
          <w:fldChar w:fldCharType="begin"/>
        </w:r>
        <w:r w:rsidR="00060D47">
          <w:rPr>
            <w:webHidden/>
          </w:rPr>
          <w:instrText xml:space="preserve"> PAGEREF _Toc495667001 \h </w:instrText>
        </w:r>
        <w:r w:rsidR="00060D47">
          <w:rPr>
            <w:webHidden/>
          </w:rPr>
        </w:r>
        <w:r w:rsidR="00060D47">
          <w:rPr>
            <w:webHidden/>
          </w:rPr>
          <w:fldChar w:fldCharType="separate"/>
        </w:r>
        <w:r w:rsidR="00121CDF">
          <w:rPr>
            <w:webHidden/>
          </w:rPr>
          <w:t>6</w:t>
        </w:r>
        <w:r w:rsidR="00060D47">
          <w:rPr>
            <w:webHidden/>
          </w:rPr>
          <w:fldChar w:fldCharType="end"/>
        </w:r>
      </w:hyperlink>
    </w:p>
    <w:p w:rsidR="00F93840" w:rsidRPr="00F93840" w:rsidRDefault="00F93840" w:rsidP="00F93840">
      <w:pPr>
        <w:pStyle w:val="Paragraphe"/>
      </w:pPr>
      <w:r>
        <w:fldChar w:fldCharType="end"/>
      </w:r>
    </w:p>
    <w:p w:rsidR="00F93840" w:rsidRPr="00F93840" w:rsidRDefault="00F93840" w:rsidP="00F93840">
      <w:pPr>
        <w:pStyle w:val="Titrepetitsanssautdepage"/>
      </w:pPr>
      <w:r w:rsidRPr="00F93840">
        <w:t>Table des tableaux</w:t>
      </w:r>
    </w:p>
    <w:p w:rsidR="00060D47" w:rsidRDefault="00F93840">
      <w:pPr>
        <w:pStyle w:val="Tabledesillustrations"/>
        <w:rPr>
          <w:rFonts w:eastAsiaTheme="minorEastAsia"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495667004" w:history="1">
        <w:r w:rsidR="00060D47" w:rsidRPr="008C6F63">
          <w:rPr>
            <w:rStyle w:val="Lienhypertexte"/>
          </w:rPr>
          <w:t>Tableau 1 : Comparatif des solutions de supervision</w:t>
        </w:r>
        <w:r w:rsidR="00060D47">
          <w:rPr>
            <w:webHidden/>
          </w:rPr>
          <w:tab/>
        </w:r>
        <w:r w:rsidR="00060D47">
          <w:rPr>
            <w:webHidden/>
          </w:rPr>
          <w:fldChar w:fldCharType="begin"/>
        </w:r>
        <w:r w:rsidR="00060D47">
          <w:rPr>
            <w:webHidden/>
          </w:rPr>
          <w:instrText xml:space="preserve"> PAGEREF _Toc495667004 \h </w:instrText>
        </w:r>
        <w:r w:rsidR="00060D47">
          <w:rPr>
            <w:webHidden/>
          </w:rPr>
        </w:r>
        <w:r w:rsidR="00060D47">
          <w:rPr>
            <w:webHidden/>
          </w:rPr>
          <w:fldChar w:fldCharType="separate"/>
        </w:r>
        <w:r w:rsidR="00121CDF">
          <w:rPr>
            <w:webHidden/>
          </w:rPr>
          <w:t>7</w:t>
        </w:r>
        <w:r w:rsidR="00060D47">
          <w:rPr>
            <w:webHidden/>
          </w:rPr>
          <w:fldChar w:fldCharType="end"/>
        </w:r>
      </w:hyperlink>
    </w:p>
    <w:p w:rsidR="00060D47" w:rsidRDefault="00D60BEB">
      <w:pPr>
        <w:pStyle w:val="Tabledesillustrations"/>
        <w:rPr>
          <w:rFonts w:eastAsiaTheme="minorEastAsia"/>
          <w:lang w:eastAsia="fr-FR"/>
        </w:rPr>
      </w:pPr>
      <w:hyperlink w:anchor="_Toc495667005" w:history="1">
        <w:r w:rsidR="00060D47" w:rsidRPr="008C6F63">
          <w:rPr>
            <w:rStyle w:val="Lienhypertexte"/>
          </w:rPr>
          <w:t>Tableau 2 : Caractéristiques déterminantes du système de contrôle PIC12(L)F1840</w:t>
        </w:r>
        <w:r w:rsidR="00060D47">
          <w:rPr>
            <w:webHidden/>
          </w:rPr>
          <w:tab/>
        </w:r>
        <w:r w:rsidR="00060D47">
          <w:rPr>
            <w:webHidden/>
          </w:rPr>
          <w:fldChar w:fldCharType="begin"/>
        </w:r>
        <w:r w:rsidR="00060D47">
          <w:rPr>
            <w:webHidden/>
          </w:rPr>
          <w:instrText xml:space="preserve"> PAGEREF _Toc495667005 \h </w:instrText>
        </w:r>
        <w:r w:rsidR="00060D47">
          <w:rPr>
            <w:webHidden/>
          </w:rPr>
        </w:r>
        <w:r w:rsidR="00060D47">
          <w:rPr>
            <w:webHidden/>
          </w:rPr>
          <w:fldChar w:fldCharType="separate"/>
        </w:r>
        <w:r w:rsidR="00121CDF">
          <w:rPr>
            <w:webHidden/>
          </w:rPr>
          <w:t>8</w:t>
        </w:r>
        <w:r w:rsidR="00060D47">
          <w:rPr>
            <w:webHidden/>
          </w:rPr>
          <w:fldChar w:fldCharType="end"/>
        </w:r>
      </w:hyperlink>
    </w:p>
    <w:p w:rsidR="00F93840" w:rsidRPr="00F93840" w:rsidRDefault="00F93840" w:rsidP="00F93840">
      <w:pPr>
        <w:pStyle w:val="Paragraphe"/>
      </w:pPr>
      <w:r>
        <w:fldChar w:fldCharType="end"/>
      </w:r>
    </w:p>
    <w:p w:rsidR="00F93840" w:rsidRDefault="00F93840" w:rsidP="00F93840">
      <w:pPr>
        <w:pStyle w:val="Paragraphe"/>
      </w:pPr>
    </w:p>
    <w:p w:rsidR="001A2048" w:rsidRDefault="001A2048" w:rsidP="00F93840">
      <w:pPr>
        <w:pStyle w:val="Paragraphe"/>
      </w:pPr>
    </w:p>
    <w:p w:rsidR="000B44A5" w:rsidRDefault="000B44A5" w:rsidP="00F93840">
      <w:pPr>
        <w:pStyle w:val="Paragraphe"/>
      </w:pPr>
    </w:p>
    <w:p w:rsidR="000B44A5" w:rsidRDefault="000B44A5" w:rsidP="00F93840">
      <w:pPr>
        <w:pStyle w:val="Paragraphe"/>
      </w:pPr>
    </w:p>
    <w:p w:rsidR="000B44A5" w:rsidRDefault="000B44A5" w:rsidP="00F93840">
      <w:pPr>
        <w:pStyle w:val="Paragraphe"/>
      </w:pPr>
    </w:p>
    <w:p w:rsidR="000B44A5" w:rsidRDefault="000B44A5" w:rsidP="00F93840">
      <w:pPr>
        <w:pStyle w:val="Paragraphe"/>
      </w:pPr>
    </w:p>
    <w:p w:rsidR="000B44A5" w:rsidRDefault="000B44A5" w:rsidP="00F93840">
      <w:pPr>
        <w:pStyle w:val="Paragraphe"/>
      </w:pPr>
    </w:p>
    <w:p w:rsidR="000B44A5" w:rsidRDefault="000B44A5" w:rsidP="00F93840">
      <w:pPr>
        <w:pStyle w:val="Paragraphe"/>
      </w:pPr>
    </w:p>
    <w:p w:rsidR="000B44A5" w:rsidRDefault="000B44A5" w:rsidP="00F93840">
      <w:pPr>
        <w:pStyle w:val="Paragraphe"/>
      </w:pPr>
    </w:p>
    <w:p w:rsidR="00222DAD" w:rsidRDefault="00222DAD" w:rsidP="00EA6BD7">
      <w:pPr>
        <w:pStyle w:val="Paragraphe"/>
        <w:ind w:firstLine="0"/>
      </w:pPr>
    </w:p>
    <w:p w:rsidR="00F70222" w:rsidRDefault="00B03B64" w:rsidP="008E3FC9">
      <w:pPr>
        <w:pStyle w:val="Titre1"/>
      </w:pPr>
      <w:bookmarkStart w:id="4" w:name="_Toc495933408"/>
      <w:r>
        <w:lastRenderedPageBreak/>
        <w:t>Introduction</w:t>
      </w:r>
      <w:bookmarkEnd w:id="4"/>
    </w:p>
    <w:p w:rsidR="001A2048" w:rsidRDefault="001A2048" w:rsidP="001A2048">
      <w:pPr>
        <w:pStyle w:val="Titre2"/>
      </w:pPr>
      <w:bookmarkStart w:id="5" w:name="_Toc495933409"/>
      <w:r>
        <w:t>Contexte</w:t>
      </w:r>
      <w:bookmarkEnd w:id="5"/>
      <w:r>
        <w:t xml:space="preserve"> </w:t>
      </w:r>
    </w:p>
    <w:p w:rsidR="001A2048" w:rsidRPr="001A2048" w:rsidRDefault="0029052C" w:rsidP="001A2048">
      <w:pPr>
        <w:pStyle w:val="Paragraphe"/>
        <w:ind w:left="141"/>
      </w:pPr>
      <w:r>
        <w:t xml:space="preserve">L’association « Blanc comme neige » est spécialisée dans l’éducation de chiens Double Merle porteurs de Handicaps </w:t>
      </w:r>
      <w:proofErr w:type="gramStart"/>
      <w:r>
        <w:t>( 25</w:t>
      </w:r>
      <w:proofErr w:type="gramEnd"/>
      <w:r>
        <w:t>% de chiots sont porteurs). Ces chiens peuvent être sourds, aveugles, ou sourds et aveugle</w:t>
      </w:r>
      <w:r w:rsidR="00FD2E22">
        <w:t>s</w:t>
      </w:r>
      <w:r>
        <w:t>. Ces h</w:t>
      </w:r>
      <w:r w:rsidR="00D60BEB">
        <w:t>andicaps rendent très difficile</w:t>
      </w:r>
      <w:r>
        <w:t xml:space="preserve"> l’éducation de ces chiens, les moyens qu’ont les éducateurs pour communiquer avec ces chiens sont très peu nombreux. L’association « Blanc comme neige  » souhaite </w:t>
      </w:r>
      <w:proofErr w:type="spellStart"/>
      <w:r>
        <w:t>dévelloper</w:t>
      </w:r>
      <w:proofErr w:type="spellEnd"/>
      <w:r>
        <w:t xml:space="preserve"> une solution permettant de faciliter les échanges avec les chiens porte</w:t>
      </w:r>
      <w:r w:rsidR="00FD2E22">
        <w:t xml:space="preserve">urs du handicap, en effet, une action simple comme guider l’animal est dans le cas d’un chien porteur rendu excessivement contraignante. </w:t>
      </w:r>
    </w:p>
    <w:p w:rsidR="001A2048" w:rsidRDefault="0029052C" w:rsidP="0029052C">
      <w:pPr>
        <w:pStyle w:val="Titre2"/>
      </w:pPr>
      <w:bookmarkStart w:id="6" w:name="_Toc495933410"/>
      <w:r>
        <w:t>Présentation du projet</w:t>
      </w:r>
      <w:bookmarkEnd w:id="6"/>
      <w:r>
        <w:t xml:space="preserve"> </w:t>
      </w:r>
    </w:p>
    <w:p w:rsidR="0029052C" w:rsidRPr="0029052C" w:rsidRDefault="00FD2E22" w:rsidP="00DA3159">
      <w:pPr>
        <w:pStyle w:val="Paragraphe"/>
        <w:ind w:left="141"/>
      </w:pPr>
      <w:r>
        <w:t>La solution retenue la plus adaptée est un harnais équipé de moteur</w:t>
      </w:r>
      <w:r w:rsidR="0099607F">
        <w:t>s</w:t>
      </w:r>
      <w:r>
        <w:t xml:space="preserve"> vibrant</w:t>
      </w:r>
      <w:r w:rsidR="0099607F">
        <w:t>s</w:t>
      </w:r>
      <w:r>
        <w:t xml:space="preserve"> sur le poitrail, le dos et les flancs du chien. Ces moteurs commandés par l’éducateur via </w:t>
      </w:r>
      <w:proofErr w:type="gramStart"/>
      <w:r>
        <w:t>un</w:t>
      </w:r>
      <w:proofErr w:type="gramEnd"/>
      <w:r>
        <w:t xml:space="preserve"> interface simple comme le téléphone ou une télécommande permettront au chien d’être guidé même si celui-ci est aveugle et sourd. </w:t>
      </w:r>
    </w:p>
    <w:p w:rsidR="008E3FC9" w:rsidRDefault="008E3FC9" w:rsidP="008E3FC9">
      <w:pPr>
        <w:pStyle w:val="Titre1"/>
      </w:pPr>
      <w:bookmarkStart w:id="7" w:name="_Toc495933411"/>
      <w:r>
        <w:t>Cahier des charges</w:t>
      </w:r>
      <w:bookmarkEnd w:id="7"/>
    </w:p>
    <w:p w:rsidR="00671213" w:rsidRPr="00671213" w:rsidRDefault="00671213" w:rsidP="00671213">
      <w:pPr>
        <w:pStyle w:val="Paragraphe"/>
      </w:pPr>
      <w:r>
        <w:t xml:space="preserve">Solution n°1 : </w:t>
      </w:r>
    </w:p>
    <w:p w:rsidR="00446586" w:rsidRPr="00671213" w:rsidRDefault="00FD2E22" w:rsidP="00671213">
      <w:pPr>
        <w:pStyle w:val="Paragraphe"/>
        <w:numPr>
          <w:ilvl w:val="0"/>
          <w:numId w:val="8"/>
        </w:numPr>
        <w:rPr>
          <w:b/>
          <w:sz w:val="24"/>
        </w:rPr>
      </w:pPr>
      <w:r>
        <w:t xml:space="preserve">Une </w:t>
      </w:r>
      <w:r w:rsidR="00671213">
        <w:t>solution de repérage hors champs visuel en cas d’obscurité</w:t>
      </w:r>
      <w:r w:rsidR="00AE2541">
        <w:t xml:space="preserve"> devra être </w:t>
      </w:r>
      <w:proofErr w:type="spellStart"/>
      <w:r w:rsidR="00AE2541">
        <w:t>dévellopé</w:t>
      </w:r>
      <w:proofErr w:type="spellEnd"/>
      <w:r w:rsidR="00AE2541">
        <w:t xml:space="preserve"> </w:t>
      </w:r>
      <w:r w:rsidR="0099607F">
        <w:t>(LED et bande réfléchissante par exemple)</w:t>
      </w:r>
      <w:r w:rsidR="00671213">
        <w:t xml:space="preserve">. Un </w:t>
      </w:r>
      <w:proofErr w:type="spellStart"/>
      <w:r w:rsidR="00671213">
        <w:t>buzzer</w:t>
      </w:r>
      <w:proofErr w:type="spellEnd"/>
      <w:r w:rsidR="00671213">
        <w:t xml:space="preserve"> installé sur le harnais activable depuis l’interface H/M que l’on </w:t>
      </w:r>
      <w:proofErr w:type="spellStart"/>
      <w:r w:rsidR="00671213">
        <w:t>dévellopera</w:t>
      </w:r>
      <w:proofErr w:type="spellEnd"/>
    </w:p>
    <w:p w:rsidR="0099607F" w:rsidRDefault="0099607F" w:rsidP="00EA6BD7">
      <w:pPr>
        <w:pStyle w:val="Paragraphe"/>
        <w:numPr>
          <w:ilvl w:val="0"/>
          <w:numId w:val="8"/>
        </w:numPr>
      </w:pPr>
      <w:r>
        <w:t xml:space="preserve">4 actionneurs de vibration sur les flancs, le poitrail et le dos du chien </w:t>
      </w:r>
      <w:proofErr w:type="spellStart"/>
      <w:r>
        <w:t>commandable</w:t>
      </w:r>
      <w:proofErr w:type="spellEnd"/>
      <w:r>
        <w:t xml:space="preserve"> par une application Android</w:t>
      </w:r>
      <w:r w:rsidR="00EA6BD7">
        <w:t xml:space="preserve"> et/ou un boitier RF</w:t>
      </w:r>
      <w:r>
        <w:t xml:space="preserve">. </w:t>
      </w:r>
    </w:p>
    <w:p w:rsidR="00AE2541" w:rsidRDefault="00170170" w:rsidP="00EA6BD7">
      <w:pPr>
        <w:pStyle w:val="Paragraphe"/>
        <w:numPr>
          <w:ilvl w:val="0"/>
          <w:numId w:val="8"/>
        </w:numPr>
      </w:pPr>
      <w:r>
        <w:t>Une alarme sonore</w:t>
      </w:r>
      <w:r w:rsidR="00671213">
        <w:t xml:space="preserve"> et visuelle</w:t>
      </w:r>
      <w:r>
        <w:t xml:space="preserve"> </w:t>
      </w:r>
      <w:r w:rsidR="00AE2541">
        <w:t>qui p</w:t>
      </w:r>
      <w:r w:rsidR="00671213">
        <w:t xml:space="preserve">uisse s’activer </w:t>
      </w:r>
      <w:r w:rsidR="00EA6BD7">
        <w:t xml:space="preserve"> </w:t>
      </w:r>
      <w:r w:rsidR="00AE2541">
        <w:t xml:space="preserve">périodiquement </w:t>
      </w:r>
      <w:r w:rsidR="00671213">
        <w:t xml:space="preserve">ou ponctuellement (ex : perte du réseau wifi ou action de l’utilisateur) </w:t>
      </w:r>
      <w:r w:rsidR="00AE2541">
        <w:t>pou</w:t>
      </w:r>
      <w:r w:rsidR="00671213">
        <w:t>r alerter d’</w:t>
      </w:r>
      <w:r w:rsidR="00AE2541">
        <w:t>éventuelles menaces pour</w:t>
      </w:r>
      <w:r w:rsidR="00671213">
        <w:t xml:space="preserve"> le chien (chasseurs, voitures</w:t>
      </w:r>
      <w:r w:rsidR="00AE2541">
        <w:t>)</w:t>
      </w:r>
    </w:p>
    <w:p w:rsidR="00DD07B8" w:rsidRDefault="00AE2541" w:rsidP="00AE2541">
      <w:pPr>
        <w:pStyle w:val="Paragraphe"/>
        <w:numPr>
          <w:ilvl w:val="0"/>
          <w:numId w:val="8"/>
        </w:numPr>
      </w:pPr>
      <w:r>
        <w:t>Assurer au minimum une is</w:t>
      </w:r>
      <w:r w:rsidR="00671213">
        <w:t>olation contre les projections</w:t>
      </w:r>
      <w:r>
        <w:t xml:space="preserve"> d’eau. </w:t>
      </w:r>
    </w:p>
    <w:p w:rsidR="00170170" w:rsidRDefault="00170170" w:rsidP="00EA6BD7">
      <w:pPr>
        <w:pStyle w:val="Paragraphe"/>
        <w:numPr>
          <w:ilvl w:val="0"/>
          <w:numId w:val="8"/>
        </w:numPr>
      </w:pPr>
      <w:r>
        <w:t xml:space="preserve">Une gestion de la </w:t>
      </w:r>
      <w:proofErr w:type="spellStart"/>
      <w:r>
        <w:t>deconne</w:t>
      </w:r>
      <w:r w:rsidR="00AE2541">
        <w:t>ction</w:t>
      </w:r>
      <w:proofErr w:type="spellEnd"/>
      <w:r w:rsidR="00AE2541">
        <w:t xml:space="preserve"> manuelle doit être implémentée</w:t>
      </w:r>
    </w:p>
    <w:p w:rsidR="00FD2E22" w:rsidRDefault="00FD2E22" w:rsidP="00FD2E22">
      <w:pPr>
        <w:pStyle w:val="Paragraphe"/>
        <w:numPr>
          <w:ilvl w:val="0"/>
          <w:numId w:val="8"/>
        </w:numPr>
      </w:pPr>
      <w:r>
        <w:t xml:space="preserve">La vibration devra être </w:t>
      </w:r>
      <w:proofErr w:type="spellStart"/>
      <w:r>
        <w:t>suffisament</w:t>
      </w:r>
      <w:proofErr w:type="spellEnd"/>
      <w:r w:rsidR="00671213">
        <w:t xml:space="preserve"> (chiens à poils longs et courts, épaisseur du textile choisi pour le harnais)</w:t>
      </w:r>
      <w:r>
        <w:t xml:space="preserve"> forte pour que le ch</w:t>
      </w:r>
      <w:r w:rsidR="00671213">
        <w:t>ien la ressente.</w:t>
      </w:r>
    </w:p>
    <w:p w:rsidR="009D1DC7" w:rsidRPr="00265063" w:rsidRDefault="009D1DC7" w:rsidP="0099607F">
      <w:pPr>
        <w:pStyle w:val="Paragraphe"/>
        <w:numPr>
          <w:ilvl w:val="0"/>
          <w:numId w:val="8"/>
        </w:numPr>
        <w:rPr>
          <w:b/>
          <w:sz w:val="24"/>
        </w:rPr>
      </w:pPr>
      <w:r>
        <w:t>Un affichage de la qualité de la communication</w:t>
      </w:r>
      <w:r w:rsidR="00671213">
        <w:t xml:space="preserve"> wifi</w:t>
      </w:r>
      <w:r>
        <w:t xml:space="preserve"> entre l’interface utilisateur et le harnais devra être déployé en continu. </w:t>
      </w:r>
    </w:p>
    <w:p w:rsidR="00671213" w:rsidRDefault="00671213" w:rsidP="00671213">
      <w:pPr>
        <w:pStyle w:val="Paragraphe"/>
        <w:numPr>
          <w:ilvl w:val="0"/>
          <w:numId w:val="8"/>
        </w:numPr>
      </w:pPr>
      <w:r>
        <w:lastRenderedPageBreak/>
        <w:t>Système autonome en énergie (le plus longtemps possible, attente des solutions technologiques)</w:t>
      </w:r>
    </w:p>
    <w:p w:rsidR="00265063" w:rsidRDefault="00671213" w:rsidP="00265063">
      <w:pPr>
        <w:pStyle w:val="Paragraphe"/>
      </w:pPr>
      <w:r>
        <w:t xml:space="preserve">Solution n°2 : </w:t>
      </w:r>
    </w:p>
    <w:p w:rsidR="00671213" w:rsidRDefault="00671213" w:rsidP="00671213">
      <w:pPr>
        <w:pStyle w:val="Paragraphe"/>
        <w:numPr>
          <w:ilvl w:val="0"/>
          <w:numId w:val="8"/>
        </w:numPr>
      </w:pPr>
      <w:r>
        <w:t>Solution n°1 et système de géolocalisation</w:t>
      </w:r>
    </w:p>
    <w:p w:rsidR="00671213" w:rsidRDefault="00671213" w:rsidP="00671213">
      <w:pPr>
        <w:pStyle w:val="Paragraphe"/>
        <w:ind w:left="284" w:firstLine="0"/>
      </w:pPr>
      <w:r>
        <w:t>Solution n°3 :</w:t>
      </w:r>
    </w:p>
    <w:p w:rsidR="00265063" w:rsidRPr="00671213" w:rsidRDefault="00671213" w:rsidP="00671213">
      <w:pPr>
        <w:pStyle w:val="Paragraphe"/>
        <w:numPr>
          <w:ilvl w:val="0"/>
          <w:numId w:val="8"/>
        </w:numPr>
      </w:pPr>
      <w:r>
        <w:t xml:space="preserve">Solution n°1 ou solution n°2 et télécommande radiofréquence. </w:t>
      </w:r>
    </w:p>
    <w:p w:rsidR="000F2D14" w:rsidRPr="000F2D14" w:rsidRDefault="008E3FC9" w:rsidP="000F2D14">
      <w:pPr>
        <w:pStyle w:val="Titre1"/>
        <w:tabs>
          <w:tab w:val="left" w:pos="2268"/>
        </w:tabs>
      </w:pPr>
      <w:bookmarkStart w:id="8" w:name="_Toc495933412"/>
      <w:r>
        <w:t>Architecture embarquée</w:t>
      </w:r>
      <w:bookmarkEnd w:id="8"/>
    </w:p>
    <w:p w:rsidR="00DA3159" w:rsidRPr="00DA3159" w:rsidRDefault="00DA3159" w:rsidP="0099607F">
      <w:pPr>
        <w:pStyle w:val="Paragraphe"/>
      </w:pPr>
      <w:r w:rsidRPr="00DA3159">
        <w:rPr>
          <w:i/>
        </w:rPr>
        <w:t xml:space="preserve">Cas 1 : </w:t>
      </w:r>
      <w:r>
        <w:t xml:space="preserve">Utilisation d’un système de supervision complet avec redirection des commandes </w:t>
      </w:r>
    </w:p>
    <w:p w:rsidR="00A7038A" w:rsidRDefault="002071F8" w:rsidP="00A7038A">
      <w:pPr>
        <w:pStyle w:val="Paragraphe"/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23073C" wp14:editId="62D9590B">
                <wp:simplePos x="0" y="0"/>
                <wp:positionH relativeFrom="column">
                  <wp:posOffset>601301</wp:posOffset>
                </wp:positionH>
                <wp:positionV relativeFrom="paragraph">
                  <wp:posOffset>63170</wp:posOffset>
                </wp:positionV>
                <wp:extent cx="5729194" cy="2451100"/>
                <wp:effectExtent l="19050" t="19050" r="2413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194" cy="2451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B3232" id="Rectangle 50" o:spid="_x0000_s1026" style="position:absolute;margin-left:47.35pt;margin-top:4.95pt;width:451.1pt;height:193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" filled="f" strokecolor="#92d6d8 [1940]" strokeweight="2.25pt">
                <v:stroke dashstyle="3 1"/>
              </v:rect>
            </w:pict>
          </mc:Fallback>
        </mc:AlternateContent>
      </w:r>
      <w:r w:rsidR="005421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98AC07" wp14:editId="170C7976">
                <wp:simplePos x="0" y="0"/>
                <wp:positionH relativeFrom="column">
                  <wp:posOffset>667748</wp:posOffset>
                </wp:positionH>
                <wp:positionV relativeFrom="paragraph">
                  <wp:posOffset>167170</wp:posOffset>
                </wp:positionV>
                <wp:extent cx="1644383" cy="434914"/>
                <wp:effectExtent l="0" t="0" r="0" b="3810"/>
                <wp:wrapNone/>
                <wp:docPr id="130" name="Zone de tex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383" cy="434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542109" w:rsidRDefault="00121CDF" w:rsidP="00542109">
                            <w:pPr>
                              <w:spacing w:line="240" w:lineRule="auto"/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Harnais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8AC07" id="_x0000_t202" coordsize="21600,21600" o:spt="202" path="m,l,21600r21600,l21600,xe">
                <v:stroke joinstyle="miter"/>
                <v:path gradientshapeok="t" o:connecttype="rect"/>
              </v:shapetype>
              <v:shape id="Zone de texte 130" o:spid="_x0000_s1026" type="#_x0000_t202" style="position:absolute;left:0;text-align:left;margin-left:52.6pt;margin-top:13.15pt;width:129.5pt;height:3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" fillcolor="white [3201]" stroked="f" strokeweight=".5pt">
                <v:textbox>
                  <w:txbxContent>
                    <w:p w:rsidR="00121CDF" w:rsidRPr="00542109" w:rsidRDefault="00121CDF" w:rsidP="00542109">
                      <w:pPr>
                        <w:spacing w:line="240" w:lineRule="auto"/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b/>
                          <w:color w:val="8496B0" w:themeColor="text2" w:themeTint="99"/>
                        </w:rPr>
                        <w:t>Harnais supervision</w:t>
                      </w:r>
                    </w:p>
                  </w:txbxContent>
                </v:textbox>
              </v:shape>
            </w:pict>
          </mc:Fallback>
        </mc:AlternateContent>
      </w:r>
      <w:r w:rsidR="00542109">
        <w:rPr>
          <w:noProof/>
          <w:lang w:eastAsia="fr-FR"/>
        </w:rPr>
        <w:drawing>
          <wp:anchor distT="0" distB="0" distL="114300" distR="114300" simplePos="0" relativeHeight="251725824" behindDoc="1" locked="0" layoutInCell="1" allowOverlap="1" wp14:anchorId="549C7371" wp14:editId="11058C26">
            <wp:simplePos x="0" y="0"/>
            <wp:positionH relativeFrom="column">
              <wp:posOffset>4962589</wp:posOffset>
            </wp:positionH>
            <wp:positionV relativeFrom="paragraph">
              <wp:posOffset>238842</wp:posOffset>
            </wp:positionV>
            <wp:extent cx="437985" cy="437985"/>
            <wp:effectExtent l="0" t="0" r="635" b="635"/>
            <wp:wrapNone/>
            <wp:docPr id="57" name="Image 57" descr="Résultat de recherche d'images pour &quot;us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user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5" cy="43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109">
        <w:rPr>
          <w:noProof/>
          <w:lang w:eastAsia="fr-FR"/>
        </w:rPr>
        <w:drawing>
          <wp:anchor distT="0" distB="0" distL="114300" distR="114300" simplePos="0" relativeHeight="251724800" behindDoc="1" locked="0" layoutInCell="1" allowOverlap="1" wp14:anchorId="1CDE35F8" wp14:editId="13C92C5C">
            <wp:simplePos x="0" y="0"/>
            <wp:positionH relativeFrom="column">
              <wp:posOffset>4101332</wp:posOffset>
            </wp:positionH>
            <wp:positionV relativeFrom="paragraph">
              <wp:posOffset>160591</wp:posOffset>
            </wp:positionV>
            <wp:extent cx="639710" cy="499585"/>
            <wp:effectExtent l="0" t="0" r="8255" b="0"/>
            <wp:wrapNone/>
            <wp:docPr id="56" name="Image 56" descr="Résultat de recherche d'images pour &quot;smartpho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smartphone&quot;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10" cy="4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109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B780EB" wp14:editId="45D97363">
                <wp:simplePos x="0" y="0"/>
                <wp:positionH relativeFrom="column">
                  <wp:posOffset>3964198</wp:posOffset>
                </wp:positionH>
                <wp:positionV relativeFrom="paragraph">
                  <wp:posOffset>44226</wp:posOffset>
                </wp:positionV>
                <wp:extent cx="0" cy="1321654"/>
                <wp:effectExtent l="19050" t="0" r="19050" b="3111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6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F62A6" id="Connecteur droit 5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3.5pt" to="312.1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" strokecolor="#92d6d8 [1940]" strokeweight="2.25pt">
                <v:stroke dashstyle="3 1" joinstyle="miter"/>
              </v:line>
            </w:pict>
          </mc:Fallback>
        </mc:AlternateContent>
      </w:r>
      <w:r w:rsidR="00D148C8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6A121" wp14:editId="03004B3B">
                <wp:simplePos x="0" y="0"/>
                <wp:positionH relativeFrom="column">
                  <wp:posOffset>2820990</wp:posOffset>
                </wp:positionH>
                <wp:positionV relativeFrom="paragraph">
                  <wp:posOffset>160019</wp:posOffset>
                </wp:positionV>
                <wp:extent cx="623072" cy="504859"/>
                <wp:effectExtent l="78105" t="0" r="0" b="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6700">
                          <a:off x="0" y="0"/>
                          <a:ext cx="623072" cy="50485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989F" id="Arc 19" o:spid="_x0000_s1026" style="position:absolute;margin-left:222.15pt;margin-top:12.6pt;width:49.05pt;height:39.75pt;rotation:-8414058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072,50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" path="m311536,nsc483593,,623072,113017,623072,252430r-311536,l311536,xem311536,nfc483593,,623072,113017,623072,252430e" filled="f" strokecolor="#4abbbf [3204]" strokeweight=".5pt">
                <v:stroke joinstyle="miter"/>
                <v:path arrowok="t" o:connecttype="custom" o:connectlocs="311536,0;623072,252430" o:connectangles="0,0"/>
              </v:shape>
            </w:pict>
          </mc:Fallback>
        </mc:AlternateContent>
      </w:r>
      <w:r w:rsidR="00D148C8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52BA8D" wp14:editId="29CB7BD5">
                <wp:simplePos x="0" y="0"/>
                <wp:positionH relativeFrom="margin">
                  <wp:posOffset>2910858</wp:posOffset>
                </wp:positionH>
                <wp:positionV relativeFrom="paragraph">
                  <wp:posOffset>201013</wp:posOffset>
                </wp:positionV>
                <wp:extent cx="450345" cy="373643"/>
                <wp:effectExtent l="57468" t="0" r="0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24757">
                          <a:off x="0" y="0"/>
                          <a:ext cx="450345" cy="3736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2D4C" id="Arc 18" o:spid="_x0000_s1026" style="position:absolute;margin-left:229.2pt;margin-top:15.85pt;width:35.45pt;height:29.4pt;rotation:-8492639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0345,373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" path="m225172,nsc349532,,450345,83643,450345,186822r-225172,c225173,124548,225172,62274,225172,xem225172,nfc349532,,450345,83643,450345,186822e" filled="f" strokecolor="#4abbbf [3204]" strokeweight=".5pt">
                <v:stroke joinstyle="miter"/>
                <v:path arrowok="t" o:connecttype="custom" o:connectlocs="225172,0;450345,186822" o:connectangles="0,0"/>
                <w10:wrap anchorx="margin"/>
              </v:shape>
            </w:pict>
          </mc:Fallback>
        </mc:AlternateContent>
      </w:r>
      <w:r w:rsidR="00D148C8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A653B" wp14:editId="6CEA73E1">
                <wp:simplePos x="0" y="0"/>
                <wp:positionH relativeFrom="margin">
                  <wp:posOffset>2982806</wp:posOffset>
                </wp:positionH>
                <wp:positionV relativeFrom="paragraph">
                  <wp:posOffset>238889</wp:posOffset>
                </wp:positionV>
                <wp:extent cx="338097" cy="268941"/>
                <wp:effectExtent l="53657" t="0" r="0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49306">
                          <a:off x="0" y="0"/>
                          <a:ext cx="338097" cy="26894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27EBE" id="Arc 17" o:spid="_x0000_s1026" style="position:absolute;margin-left:234.85pt;margin-top:18.8pt;width:26.6pt;height:21.2pt;rotation:-8465825fd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38097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" path="m169048,nsc262411,,338097,60205,338097,134471r-169048,c169049,89647,169048,44824,169048,xem169048,nfc262411,,338097,60205,338097,134471e" filled="f" strokecolor="#4abbbf [3204]" strokeweight=".5pt">
                <v:stroke joinstyle="miter"/>
                <v:path arrowok="t" o:connecttype="custom" o:connectlocs="169048,0;338097,134471" o:connectangles="0,0"/>
                <w10:wrap anchorx="margin"/>
              </v:shape>
            </w:pict>
          </mc:Fallback>
        </mc:AlternateContent>
      </w:r>
      <w:r w:rsidR="00D148C8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C6ADB" wp14:editId="4F4C57F5">
                <wp:simplePos x="0" y="0"/>
                <wp:positionH relativeFrom="column">
                  <wp:posOffset>2970847</wp:posOffset>
                </wp:positionH>
                <wp:positionV relativeFrom="paragraph">
                  <wp:posOffset>181227</wp:posOffset>
                </wp:positionV>
                <wp:extent cx="338097" cy="268941"/>
                <wp:effectExtent l="0" t="0" r="39688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4305">
                          <a:off x="0" y="0"/>
                          <a:ext cx="338097" cy="26894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319C1" id="Arc 13" o:spid="_x0000_s1026" style="position:absolute;margin-left:233.9pt;margin-top:14.25pt;width:26.6pt;height:21.2pt;rotation:3292425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097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" path="m169048,nsc262411,,338097,60205,338097,134471r-169048,c169049,89647,169048,44824,169048,xem169048,nfc262411,,338097,60205,338097,134471e" filled="f" strokecolor="#4abbbf [3204]" strokeweight=".5pt">
                <v:stroke joinstyle="miter"/>
                <v:path arrowok="t" o:connecttype="custom" o:connectlocs="169048,0;338097,134471" o:connectangles="0,0"/>
              </v:shape>
            </w:pict>
          </mc:Fallback>
        </mc:AlternateContent>
      </w:r>
      <w:r w:rsidR="00D148C8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72A58" wp14:editId="5F8051BA">
                <wp:simplePos x="0" y="0"/>
                <wp:positionH relativeFrom="column">
                  <wp:posOffset>2850569</wp:posOffset>
                </wp:positionH>
                <wp:positionV relativeFrom="paragraph">
                  <wp:posOffset>61846</wp:posOffset>
                </wp:positionV>
                <wp:extent cx="623072" cy="504859"/>
                <wp:effectExtent l="0" t="0" r="64770" b="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4305">
                          <a:off x="0" y="0"/>
                          <a:ext cx="623072" cy="50485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4263" id="Arc 15" o:spid="_x0000_s1026" style="position:absolute;margin-left:224.45pt;margin-top:4.85pt;width:49.05pt;height:39.75pt;rotation:329242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072,50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" path="m311536,nsc483593,,623072,113017,623072,252430r-311536,l311536,xem311536,nfc483593,,623072,113017,623072,252430e" filled="f" strokecolor="#4abbbf [3204]" strokeweight=".5pt">
                <v:stroke joinstyle="miter"/>
                <v:path arrowok="t" o:connecttype="custom" o:connectlocs="311536,0;623072,252430" o:connectangles="0,0"/>
              </v:shape>
            </w:pict>
          </mc:Fallback>
        </mc:AlternateContent>
      </w:r>
      <w:r w:rsidR="00D148C8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C2BA7" wp14:editId="2BB392C4">
                <wp:simplePos x="0" y="0"/>
                <wp:positionH relativeFrom="column">
                  <wp:posOffset>2939796</wp:posOffset>
                </wp:positionH>
                <wp:positionV relativeFrom="paragraph">
                  <wp:posOffset>125413</wp:posOffset>
                </wp:positionV>
                <wp:extent cx="450345" cy="373643"/>
                <wp:effectExtent l="0" t="0" r="26352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4305">
                          <a:off x="0" y="0"/>
                          <a:ext cx="450345" cy="3736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38DE" id="Arc 14" o:spid="_x0000_s1026" style="position:absolute;margin-left:231.5pt;margin-top:9.9pt;width:35.45pt;height:29.4pt;rotation:32924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345,373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" path="m225172,nsc349532,,450345,83643,450345,186822r-225172,c225173,124548,225172,62274,225172,xem225172,nfc349532,,450345,83643,450345,186822e" filled="f" strokecolor="#4abbbf [3204]" strokeweight=".5pt">
                <v:stroke joinstyle="miter"/>
                <v:path arrowok="t" o:connecttype="custom" o:connectlocs="225172,0;450345,186822" o:connectangles="0,0"/>
              </v:shape>
            </w:pict>
          </mc:Fallback>
        </mc:AlternateContent>
      </w:r>
      <w:r w:rsidR="00D148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22EAA" wp14:editId="0B94F1D9">
                <wp:simplePos x="0" y="0"/>
                <wp:positionH relativeFrom="column">
                  <wp:posOffset>3088133</wp:posOffset>
                </wp:positionH>
                <wp:positionV relativeFrom="paragraph">
                  <wp:posOffset>297500</wp:posOffset>
                </wp:positionV>
                <wp:extent cx="122945" cy="115260"/>
                <wp:effectExtent l="0" t="0" r="10795" b="184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5" cy="11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13B42" id="Ellipse 8" o:spid="_x0000_s1026" style="position:absolute;margin-left:243.15pt;margin-top:23.45pt;width:9.7pt;height: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A7038A" w:rsidRDefault="00542109" w:rsidP="00A7038A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BCAD0A" wp14:editId="01471E8C">
                <wp:simplePos x="0" y="0"/>
                <wp:positionH relativeFrom="column">
                  <wp:posOffset>3558570</wp:posOffset>
                </wp:positionH>
                <wp:positionV relativeFrom="paragraph">
                  <wp:posOffset>45459</wp:posOffset>
                </wp:positionV>
                <wp:extent cx="482362" cy="7684"/>
                <wp:effectExtent l="0" t="95250" r="0" b="106680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362" cy="768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83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9" o:spid="_x0000_s1026" type="#_x0000_t32" style="position:absolute;margin-left:280.2pt;margin-top:3.6pt;width:38pt;height:.6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" strokecolor="#8496b0 [1951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6B8008" wp14:editId="571B7BF6">
                <wp:simplePos x="0" y="0"/>
                <wp:positionH relativeFrom="column">
                  <wp:posOffset>4056407</wp:posOffset>
                </wp:positionH>
                <wp:positionV relativeFrom="paragraph">
                  <wp:posOffset>232605</wp:posOffset>
                </wp:positionV>
                <wp:extent cx="845185" cy="434914"/>
                <wp:effectExtent l="0" t="0" r="0" b="381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434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542109" w:rsidRDefault="00121CDF" w:rsidP="00542109">
                            <w:pPr>
                              <w:spacing w:line="240" w:lineRule="auto"/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Android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 w:rsidRPr="00542109">
                              <w:rPr>
                                <w:b/>
                                <w:noProof/>
                                <w:color w:val="8496B0" w:themeColor="text2" w:themeTint="99"/>
                                <w:lang w:eastAsia="fr-FR"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8008" id="Zone de texte 62" o:spid="_x0000_s1027" type="#_x0000_t202" style="position:absolute;left:0;text-align:left;margin-left:319.4pt;margin-top:18.3pt;width:66.55pt;height:3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" fillcolor="white [3201]" stroked="f" strokeweight=".5pt">
                <v:textbox>
                  <w:txbxContent>
                    <w:p w:rsidR="00121CDF" w:rsidRPr="00542109" w:rsidRDefault="00121CDF" w:rsidP="00542109">
                      <w:pPr>
                        <w:spacing w:line="240" w:lineRule="auto"/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b/>
                          <w:color w:val="8496B0" w:themeColor="text2" w:themeTint="99"/>
                        </w:rPr>
                        <w:t>Android</w:t>
                      </w:r>
                      <w:r>
                        <w:rPr>
                          <w:noProof/>
                          <w:lang w:eastAsia="fr-FR"/>
                        </w:rPr>
                        <w:t xml:space="preserve"> </w:t>
                      </w:r>
                      <w:r w:rsidRPr="00542109">
                        <w:rPr>
                          <w:b/>
                          <w:noProof/>
                          <w:color w:val="8496B0" w:themeColor="text2" w:themeTint="99"/>
                          <w:lang w:eastAsia="fr-FR"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6F7587" wp14:editId="52FCA671">
                <wp:simplePos x="0" y="0"/>
                <wp:positionH relativeFrom="column">
                  <wp:posOffset>4962835</wp:posOffset>
                </wp:positionH>
                <wp:positionV relativeFrom="paragraph">
                  <wp:posOffset>298151</wp:posOffset>
                </wp:positionV>
                <wp:extent cx="483987" cy="260414"/>
                <wp:effectExtent l="0" t="0" r="0" b="635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87" cy="26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542109" w:rsidRDefault="00121CDF" w:rsidP="00542109">
                            <w:pPr>
                              <w:rPr>
                                <w:b/>
                                <w:color w:val="8496B0" w:themeColor="text2" w:themeTint="99"/>
                              </w:rPr>
                            </w:pPr>
                            <w:proofErr w:type="gramStart"/>
                            <w:r w:rsidRPr="00542109">
                              <w:rPr>
                                <w:b/>
                                <w:color w:val="8496B0" w:themeColor="text2" w:themeTint="99"/>
                              </w:rPr>
                              <w:t>us</w:t>
                            </w: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er</w:t>
                            </w:r>
                            <w:proofErr w:type="gramEnd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2D80F9" wp14:editId="4DB9B490">
                                  <wp:extent cx="294640" cy="294640"/>
                                  <wp:effectExtent l="0" t="0" r="0" b="0"/>
                                  <wp:docPr id="61" name="Image 61" descr="Résultat de recherche d'images pour &quot;user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ésultat de recherche d'images pour &quot;user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640" cy="294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09">
                              <w:rPr>
                                <w:b/>
                                <w:color w:val="8496B0" w:themeColor="text2" w:themeTint="99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7587" id="Zone de texte 58" o:spid="_x0000_s1028" type="#_x0000_t202" style="position:absolute;left:0;text-align:left;margin-left:390.75pt;margin-top:23.5pt;width:38.1pt;height:2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" fillcolor="white [3201]" stroked="f" strokeweight=".5pt">
                <v:textbox>
                  <w:txbxContent>
                    <w:p w:rsidR="00121CDF" w:rsidRPr="00542109" w:rsidRDefault="00121CDF" w:rsidP="00542109">
                      <w:pPr>
                        <w:rPr>
                          <w:b/>
                          <w:color w:val="8496B0" w:themeColor="text2" w:themeTint="99"/>
                        </w:rPr>
                      </w:pPr>
                      <w:proofErr w:type="gramStart"/>
                      <w:r w:rsidRPr="00542109">
                        <w:rPr>
                          <w:b/>
                          <w:color w:val="8496B0" w:themeColor="text2" w:themeTint="99"/>
                        </w:rPr>
                        <w:t>us</w:t>
                      </w:r>
                      <w:r>
                        <w:rPr>
                          <w:b/>
                          <w:color w:val="8496B0" w:themeColor="text2" w:themeTint="99"/>
                        </w:rPr>
                        <w:t>er</w:t>
                      </w:r>
                      <w:proofErr w:type="gramEnd"/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2D80F9" wp14:editId="4DB9B490">
                            <wp:extent cx="294640" cy="294640"/>
                            <wp:effectExtent l="0" t="0" r="0" b="0"/>
                            <wp:docPr id="61" name="Image 61" descr="Résultat de recherche d'images pour &quot;user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Résultat de recherche d'images pour &quot;user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640" cy="294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09">
                        <w:rPr>
                          <w:b/>
                          <w:color w:val="8496B0" w:themeColor="text2" w:themeTint="99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D148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A1431" wp14:editId="69357F27">
                <wp:simplePos x="0" y="0"/>
                <wp:positionH relativeFrom="column">
                  <wp:posOffset>3125406</wp:posOffset>
                </wp:positionH>
                <wp:positionV relativeFrom="paragraph">
                  <wp:posOffset>13970</wp:posOffset>
                </wp:positionV>
                <wp:extent cx="45719" cy="353466"/>
                <wp:effectExtent l="0" t="0" r="1206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3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06FC7" id="Rectangle 7" o:spid="_x0000_s1026" style="position:absolute;margin-left:246.1pt;margin-top:1.1pt;width:3.6pt;height:2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" fillcolor="black [3200]" strokecolor="black [1600]" strokeweight="1pt"/>
            </w:pict>
          </mc:Fallback>
        </mc:AlternateContent>
      </w:r>
    </w:p>
    <w:p w:rsidR="00A7038A" w:rsidRPr="00A7038A" w:rsidRDefault="002E31E4" w:rsidP="00A7038A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45BF5D3" wp14:editId="16F286C2">
                <wp:simplePos x="0" y="0"/>
                <wp:positionH relativeFrom="margin">
                  <wp:posOffset>4039758</wp:posOffset>
                </wp:positionH>
                <wp:positionV relativeFrom="paragraph">
                  <wp:posOffset>325082</wp:posOffset>
                </wp:positionV>
                <wp:extent cx="1644383" cy="434914"/>
                <wp:effectExtent l="0" t="0" r="0" b="3810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383" cy="434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542109" w:rsidRDefault="00121CDF" w:rsidP="002E31E4">
                            <w:pPr>
                              <w:spacing w:line="240" w:lineRule="auto"/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Control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F5D3" id="Zone de texte 131" o:spid="_x0000_s1029" type="#_x0000_t202" style="position:absolute;left:0;text-align:left;margin-left:318.1pt;margin-top:25.6pt;width:129.5pt;height:34.2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" fillcolor="white [3201]" stroked="f" strokeweight=".5pt">
                <v:textbox>
                  <w:txbxContent>
                    <w:p w:rsidR="00121CDF" w:rsidRPr="00542109" w:rsidRDefault="00121CDF" w:rsidP="002E31E4">
                      <w:pPr>
                        <w:spacing w:line="240" w:lineRule="auto"/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b/>
                          <w:color w:val="8496B0" w:themeColor="text2" w:themeTint="99"/>
                        </w:rPr>
                        <w:t>Control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8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8718D" wp14:editId="37992D74">
                <wp:simplePos x="0" y="0"/>
                <wp:positionH relativeFrom="column">
                  <wp:posOffset>2569845</wp:posOffset>
                </wp:positionH>
                <wp:positionV relativeFrom="paragraph">
                  <wp:posOffset>11430</wp:posOffset>
                </wp:positionV>
                <wp:extent cx="1144905" cy="445135"/>
                <wp:effectExtent l="0" t="0" r="17145" b="1206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4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CDF" w:rsidRPr="00D148C8" w:rsidRDefault="00121CDF" w:rsidP="00D148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225F62" w:themeColor="accent1" w:themeShade="80"/>
                                <w:sz w:val="18"/>
                              </w:rPr>
                            </w:pPr>
                            <w:r w:rsidRPr="00D148C8">
                              <w:rPr>
                                <w:b/>
                                <w:color w:val="225F62" w:themeColor="accent1" w:themeShade="80"/>
                                <w:sz w:val="18"/>
                              </w:rPr>
                              <w:t>WIFI</w:t>
                            </w:r>
                            <w:r>
                              <w:rPr>
                                <w:b/>
                                <w:color w:val="225F62" w:themeColor="accent1" w:themeShade="80"/>
                                <w:sz w:val="18"/>
                              </w:rPr>
                              <w:t xml:space="preserve"> </w:t>
                            </w:r>
                            <w:r w:rsidRPr="00D148C8">
                              <w:rPr>
                                <w:b/>
                                <w:color w:val="225F62" w:themeColor="accent1" w:themeShade="80"/>
                                <w:sz w:val="18"/>
                              </w:rPr>
                              <w:t>Access Point</w:t>
                            </w:r>
                          </w:p>
                          <w:p w:rsidR="00121CDF" w:rsidRDefault="00121CDF" w:rsidP="00D148C8">
                            <w:pPr>
                              <w:jc w:val="center"/>
                            </w:pPr>
                          </w:p>
                          <w:p w:rsidR="00121CDF" w:rsidRDefault="00121CDF" w:rsidP="00D148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8718D" id="Rectangle à coins arrondis 5" o:spid="_x0000_s1030" style="position:absolute;left:0;text-align:left;margin-left:202.35pt;margin-top:.9pt;width:90.15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" fillcolor="#4abbbf [3204]" strokecolor="#225e61 [1604]" strokeweight="1pt">
                <v:stroke joinstyle="miter"/>
                <v:textbox>
                  <w:txbxContent>
                    <w:p w:rsidR="00121CDF" w:rsidRPr="00D148C8" w:rsidRDefault="00121CDF" w:rsidP="00D148C8">
                      <w:pPr>
                        <w:spacing w:line="240" w:lineRule="auto"/>
                        <w:jc w:val="center"/>
                        <w:rPr>
                          <w:b/>
                          <w:color w:val="225F62" w:themeColor="accent1" w:themeShade="80"/>
                          <w:sz w:val="18"/>
                        </w:rPr>
                      </w:pPr>
                      <w:r w:rsidRPr="00D148C8">
                        <w:rPr>
                          <w:b/>
                          <w:color w:val="225F62" w:themeColor="accent1" w:themeShade="80"/>
                          <w:sz w:val="18"/>
                        </w:rPr>
                        <w:t>WIFI</w:t>
                      </w:r>
                      <w:r>
                        <w:rPr>
                          <w:b/>
                          <w:color w:val="225F62" w:themeColor="accent1" w:themeShade="80"/>
                          <w:sz w:val="18"/>
                        </w:rPr>
                        <w:t xml:space="preserve"> </w:t>
                      </w:r>
                      <w:r w:rsidRPr="00D148C8">
                        <w:rPr>
                          <w:b/>
                          <w:color w:val="225F62" w:themeColor="accent1" w:themeShade="80"/>
                          <w:sz w:val="18"/>
                        </w:rPr>
                        <w:t>Access Point</w:t>
                      </w:r>
                    </w:p>
                    <w:p w:rsidR="00121CDF" w:rsidRDefault="00121CDF" w:rsidP="00D148C8">
                      <w:pPr>
                        <w:jc w:val="center"/>
                      </w:pPr>
                    </w:p>
                    <w:p w:rsidR="00121CDF" w:rsidRDefault="00121CDF" w:rsidP="00D148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D5BF9" w:rsidRDefault="00542109" w:rsidP="002D5BF9">
      <w:pPr>
        <w:pStyle w:val="Paragraphe"/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525B11" wp14:editId="217C984F">
                <wp:simplePos x="0" y="0"/>
                <wp:positionH relativeFrom="column">
                  <wp:posOffset>3941768</wp:posOffset>
                </wp:positionH>
                <wp:positionV relativeFrom="paragraph">
                  <wp:posOffset>248130</wp:posOffset>
                </wp:positionV>
                <wp:extent cx="2373212" cy="15856"/>
                <wp:effectExtent l="19050" t="19050" r="8255" b="2286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3212" cy="1585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414A3" id="Connecteur droit 55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19.55pt" to="497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" strokecolor="#92d6d8 [1940]" strokeweight="2.25pt">
                <v:stroke dashstyle="3 1" joinstyle="miter"/>
              </v:line>
            </w:pict>
          </mc:Fallback>
        </mc:AlternateContent>
      </w:r>
      <w:r w:rsidR="00D148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BCF5D" wp14:editId="487EF342">
                <wp:simplePos x="0" y="0"/>
                <wp:positionH relativeFrom="column">
                  <wp:posOffset>3141345</wp:posOffset>
                </wp:positionH>
                <wp:positionV relativeFrom="paragraph">
                  <wp:posOffset>85026</wp:posOffset>
                </wp:positionV>
                <wp:extent cx="7684" cy="307361"/>
                <wp:effectExtent l="76200" t="38100" r="68580" b="5461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3073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99152" id="Connecteur droit avec flèche 4" o:spid="_x0000_s1026" type="#_x0000_t32" style="position:absolute;margin-left:247.35pt;margin-top:6.7pt;width:.6pt;height:24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" strokecolor="#7b949e [3208]" strokeweight="1.5pt">
                <v:stroke startarrow="block" endarrow="block" joinstyle="miter"/>
              </v:shape>
            </w:pict>
          </mc:Fallback>
        </mc:AlternateContent>
      </w:r>
    </w:p>
    <w:p w:rsidR="002D5BF9" w:rsidRDefault="002071F8" w:rsidP="002D5BF9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D7CC9F" wp14:editId="13D1B0BA">
                <wp:simplePos x="0" y="0"/>
                <wp:positionH relativeFrom="column">
                  <wp:posOffset>3910054</wp:posOffset>
                </wp:positionH>
                <wp:positionV relativeFrom="paragraph">
                  <wp:posOffset>88918</wp:posOffset>
                </wp:positionV>
                <wp:extent cx="1997937" cy="1104680"/>
                <wp:effectExtent l="0" t="19050" r="78740" b="38735"/>
                <wp:wrapNone/>
                <wp:docPr id="173" name="Connecteur en 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937" cy="1104680"/>
                        </a:xfrm>
                        <a:prstGeom prst="bentConnector3">
                          <a:avLst>
                            <a:gd name="adj1" fmla="val 100006"/>
                          </a:avLst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AA1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73" o:spid="_x0000_s1026" type="#_x0000_t34" style="position:absolute;margin-left:307.9pt;margin-top:7pt;width:157.3pt;height:8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" adj="21601" strokecolor="#8496b0 [1951]" strokeweight="2.25pt">
                <v:stroke endarrow="block"/>
              </v:shape>
            </w:pict>
          </mc:Fallback>
        </mc:AlternateContent>
      </w:r>
      <w:r w:rsidR="00267E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C36FE6" wp14:editId="44A8C703">
                <wp:simplePos x="0" y="0"/>
                <wp:positionH relativeFrom="column">
                  <wp:posOffset>3915340</wp:posOffset>
                </wp:positionH>
                <wp:positionV relativeFrom="paragraph">
                  <wp:posOffset>215773</wp:posOffset>
                </wp:positionV>
                <wp:extent cx="1015425" cy="375274"/>
                <wp:effectExtent l="0" t="19050" r="89535" b="44450"/>
                <wp:wrapNone/>
                <wp:docPr id="36" name="Connecteur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425" cy="375274"/>
                        </a:xfrm>
                        <a:prstGeom prst="bentConnector3">
                          <a:avLst>
                            <a:gd name="adj1" fmla="val 100165"/>
                          </a:avLst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2400" id="Connecteur en angle 36" o:spid="_x0000_s1026" type="#_x0000_t34" style="position:absolute;margin-left:308.3pt;margin-top:17pt;width:79.95pt;height:2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" adj="21636" strokecolor="#8496b0 [1951]" strokeweight="2.25pt">
                <v:stroke endarrow="block"/>
              </v:shape>
            </w:pict>
          </mc:Fallback>
        </mc:AlternateContent>
      </w:r>
      <w:r w:rsidR="00267E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E78C9E" wp14:editId="630A4AA9">
                <wp:simplePos x="0" y="0"/>
                <wp:positionH relativeFrom="column">
                  <wp:posOffset>1328575</wp:posOffset>
                </wp:positionH>
                <wp:positionV relativeFrom="paragraph">
                  <wp:posOffset>172101</wp:posOffset>
                </wp:positionV>
                <wp:extent cx="1068006" cy="445674"/>
                <wp:effectExtent l="57150" t="19050" r="18415" b="50165"/>
                <wp:wrapNone/>
                <wp:docPr id="35" name="Connecteur en 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006" cy="445674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5EE7" id="Connecteur en angle 35" o:spid="_x0000_s1026" type="#_x0000_t34" style="position:absolute;margin-left:104.6pt;margin-top:13.55pt;width:84.1pt;height:35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" adj="21599" strokecolor="#8496b0 [1951]" strokeweight="2.25pt">
                <v:stroke endarrow="block"/>
              </v:shape>
            </w:pict>
          </mc:Fallback>
        </mc:AlternateContent>
      </w:r>
      <w:r w:rsidR="00267E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F1741" wp14:editId="358BD4A2">
                <wp:simplePos x="0" y="0"/>
                <wp:positionH relativeFrom="column">
                  <wp:posOffset>3745929</wp:posOffset>
                </wp:positionH>
                <wp:positionV relativeFrom="paragraph">
                  <wp:posOffset>339090</wp:posOffset>
                </wp:positionV>
                <wp:extent cx="0" cy="283845"/>
                <wp:effectExtent l="95250" t="0" r="57150" b="4000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D1CA0" id="Connecteur droit avec flèche 24" o:spid="_x0000_s1026" type="#_x0000_t32" style="position:absolute;margin-left:294.95pt;margin-top:26.7pt;width:0;height:2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" strokecolor="#8496b0 [1951]" strokeweight="2.25pt">
                <v:stroke endarrow="block" joinstyle="miter"/>
              </v:shape>
            </w:pict>
          </mc:Fallback>
        </mc:AlternateContent>
      </w:r>
      <w:r w:rsidR="00267E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91149" wp14:editId="69C8ED77">
                <wp:simplePos x="0" y="0"/>
                <wp:positionH relativeFrom="column">
                  <wp:posOffset>2542983</wp:posOffset>
                </wp:positionH>
                <wp:positionV relativeFrom="paragraph">
                  <wp:posOffset>330835</wp:posOffset>
                </wp:positionV>
                <wp:extent cx="0" cy="283845"/>
                <wp:effectExtent l="95250" t="0" r="57150" b="4000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25262" id="Connecteur droit avec flèche 25" o:spid="_x0000_s1026" type="#_x0000_t32" style="position:absolute;margin-left:200.25pt;margin-top:26.05pt;width:0;height:2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" strokecolor="#8496b0 [1951]" strokeweight="2.25pt">
                <v:stroke endarrow="block" joinstyle="miter"/>
              </v:shape>
            </w:pict>
          </mc:Fallback>
        </mc:AlternateContent>
      </w:r>
      <w:r w:rsidR="00D148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AE72A" wp14:editId="4093168A">
                <wp:simplePos x="0" y="0"/>
                <wp:positionH relativeFrom="column">
                  <wp:posOffset>2404105</wp:posOffset>
                </wp:positionH>
                <wp:positionV relativeFrom="paragraph">
                  <wp:posOffset>10112</wp:posOffset>
                </wp:positionV>
                <wp:extent cx="1506070" cy="322730"/>
                <wp:effectExtent l="0" t="0" r="18415" b="2032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0" cy="322730"/>
                        </a:xfrm>
                        <a:prstGeom prst="roundRect">
                          <a:avLst/>
                        </a:prstGeom>
                        <a:solidFill>
                          <a:srgbClr val="34D643">
                            <a:alpha val="50196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CDF" w:rsidRPr="00A7038A" w:rsidRDefault="00121CDF" w:rsidP="00A7038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A7038A">
                              <w:rPr>
                                <w:b/>
                                <w:color w:val="00B050"/>
                              </w:rPr>
                              <w:t xml:space="preserve">SUPERVISION </w:t>
                            </w:r>
                            <w:proofErr w:type="spellStart"/>
                            <w:r w:rsidRPr="00A7038A">
                              <w:rPr>
                                <w:b/>
                                <w:color w:val="00B050"/>
                              </w:rPr>
                              <w:t>SoC</w:t>
                            </w:r>
                            <w:proofErr w:type="spellEnd"/>
                          </w:p>
                          <w:p w:rsidR="00121CDF" w:rsidRDefault="00121CDF" w:rsidP="00A7038A">
                            <w:pPr>
                              <w:spacing w:before="240" w:line="240" w:lineRule="au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SOSoC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AE72A" id="Rectangle à coins arrondis 3" o:spid="_x0000_s1031" style="position:absolute;left:0;text-align:left;margin-left:189.3pt;margin-top:.8pt;width:118.6pt;height: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" fillcolor="#34d643" strokecolor="#00b050" strokeweight="1pt">
                <v:fill opacity="32896f"/>
                <v:stroke joinstyle="miter"/>
                <v:textbox>
                  <w:txbxContent>
                    <w:p w:rsidR="00121CDF" w:rsidRPr="00A7038A" w:rsidRDefault="00121CDF" w:rsidP="00A7038A">
                      <w:pPr>
                        <w:spacing w:line="240" w:lineRule="auto"/>
                        <w:jc w:val="center"/>
                        <w:rPr>
                          <w:b/>
                          <w:color w:val="00B050"/>
                        </w:rPr>
                      </w:pPr>
                      <w:r w:rsidRPr="00A7038A">
                        <w:rPr>
                          <w:b/>
                          <w:color w:val="00B050"/>
                        </w:rPr>
                        <w:t xml:space="preserve">SUPERVISION </w:t>
                      </w:r>
                      <w:proofErr w:type="spellStart"/>
                      <w:r w:rsidRPr="00A7038A">
                        <w:rPr>
                          <w:b/>
                          <w:color w:val="00B050"/>
                        </w:rPr>
                        <w:t>SoC</w:t>
                      </w:r>
                      <w:proofErr w:type="spellEnd"/>
                    </w:p>
                    <w:p w:rsidR="00121CDF" w:rsidRDefault="00121CDF" w:rsidP="00A7038A">
                      <w:pPr>
                        <w:spacing w:before="240" w:line="240" w:lineRule="auto"/>
                      </w:pPr>
                      <w:r>
                        <w:t xml:space="preserve"> </w:t>
                      </w:r>
                      <w:proofErr w:type="spellStart"/>
                      <w:r>
                        <w:t>SOSoC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D5BF9" w:rsidRDefault="00267E67" w:rsidP="002D5BF9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D495A1" wp14:editId="277D381A">
                <wp:simplePos x="0" y="0"/>
                <wp:positionH relativeFrom="column">
                  <wp:posOffset>4403026</wp:posOffset>
                </wp:positionH>
                <wp:positionV relativeFrom="paragraph">
                  <wp:posOffset>226695</wp:posOffset>
                </wp:positionV>
                <wp:extent cx="1106170" cy="314960"/>
                <wp:effectExtent l="0" t="0" r="17780" b="27940"/>
                <wp:wrapNone/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3149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CDF" w:rsidRPr="00267E67" w:rsidRDefault="00121CDF" w:rsidP="00267E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67E67">
                              <w:rPr>
                                <w:b/>
                                <w:color w:val="FF0000"/>
                              </w:rPr>
                              <w:t>Control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495A1" id="Rectangle à coins arrondis 34" o:spid="_x0000_s1032" style="position:absolute;left:0;text-align:left;margin-left:346.7pt;margin-top:17.85pt;width:87.1pt;height:2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" fillcolor="#e19a9a [1943]" strokecolor="red" strokeweight="1pt">
                <v:stroke joinstyle="miter"/>
                <v:textbox>
                  <w:txbxContent>
                    <w:p w:rsidR="00121CDF" w:rsidRPr="00267E67" w:rsidRDefault="00121CDF" w:rsidP="00267E67">
                      <w:pPr>
                        <w:rPr>
                          <w:b/>
                          <w:color w:val="FF0000"/>
                        </w:rPr>
                      </w:pPr>
                      <w:r w:rsidRPr="00267E67">
                        <w:rPr>
                          <w:b/>
                          <w:color w:val="FF0000"/>
                        </w:rPr>
                        <w:t>Control MCU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E0588" wp14:editId="2586DBD8">
                <wp:simplePos x="0" y="0"/>
                <wp:positionH relativeFrom="column">
                  <wp:posOffset>764604</wp:posOffset>
                </wp:positionH>
                <wp:positionV relativeFrom="paragraph">
                  <wp:posOffset>245110</wp:posOffset>
                </wp:positionV>
                <wp:extent cx="1106170" cy="314960"/>
                <wp:effectExtent l="0" t="0" r="17780" b="27940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3149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CDF" w:rsidRPr="00267E67" w:rsidRDefault="00121CDF" w:rsidP="00267E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67E67">
                              <w:rPr>
                                <w:b/>
                                <w:color w:val="FF0000"/>
                              </w:rPr>
                              <w:t>Control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E0588" id="Rectangle à coins arrondis 33" o:spid="_x0000_s1033" style="position:absolute;left:0;text-align:left;margin-left:60.2pt;margin-top:19.3pt;width:87.1pt;height:2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" fillcolor="#e19a9a [1943]" strokecolor="red" strokeweight="1pt">
                <v:stroke joinstyle="miter"/>
                <v:textbox>
                  <w:txbxContent>
                    <w:p w:rsidR="00121CDF" w:rsidRPr="00267E67" w:rsidRDefault="00121CDF" w:rsidP="00267E67">
                      <w:pPr>
                        <w:rPr>
                          <w:b/>
                          <w:color w:val="FF0000"/>
                        </w:rPr>
                      </w:pPr>
                      <w:r w:rsidRPr="00267E67">
                        <w:rPr>
                          <w:b/>
                          <w:color w:val="FF0000"/>
                        </w:rPr>
                        <w:t>Control MCU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CB21A" wp14:editId="193977F9">
                <wp:simplePos x="0" y="0"/>
                <wp:positionH relativeFrom="column">
                  <wp:posOffset>3198495</wp:posOffset>
                </wp:positionH>
                <wp:positionV relativeFrom="paragraph">
                  <wp:posOffset>236156</wp:posOffset>
                </wp:positionV>
                <wp:extent cx="1106170" cy="314960"/>
                <wp:effectExtent l="0" t="0" r="17780" b="27940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3149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CDF" w:rsidRPr="00267E67" w:rsidRDefault="00121CDF" w:rsidP="00267E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67E67">
                              <w:rPr>
                                <w:b/>
                                <w:color w:val="FF0000"/>
                              </w:rPr>
                              <w:t>Control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CB21A" id="Rectangle à coins arrondis 32" o:spid="_x0000_s1034" style="position:absolute;left:0;text-align:left;margin-left:251.85pt;margin-top:18.6pt;width:87.1pt;height:2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" fillcolor="#e19a9a [1943]" strokecolor="red" strokeweight="1pt">
                <v:stroke joinstyle="miter"/>
                <v:textbox>
                  <w:txbxContent>
                    <w:p w:rsidR="00121CDF" w:rsidRPr="00267E67" w:rsidRDefault="00121CDF" w:rsidP="00267E67">
                      <w:pPr>
                        <w:rPr>
                          <w:b/>
                          <w:color w:val="FF0000"/>
                        </w:rPr>
                      </w:pPr>
                      <w:r w:rsidRPr="00267E67">
                        <w:rPr>
                          <w:b/>
                          <w:color w:val="FF0000"/>
                        </w:rPr>
                        <w:t>Control MCU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BC4DD8" wp14:editId="6F032EC2">
                <wp:simplePos x="0" y="0"/>
                <wp:positionH relativeFrom="column">
                  <wp:posOffset>1988121</wp:posOffset>
                </wp:positionH>
                <wp:positionV relativeFrom="paragraph">
                  <wp:posOffset>233045</wp:posOffset>
                </wp:positionV>
                <wp:extent cx="1106298" cy="315046"/>
                <wp:effectExtent l="0" t="0" r="17780" b="2794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98" cy="31504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CDF" w:rsidRPr="00267E67" w:rsidRDefault="00121CDF" w:rsidP="00267E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67E67">
                              <w:rPr>
                                <w:b/>
                                <w:color w:val="FF0000"/>
                              </w:rPr>
                              <w:t>Control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C4DD8" id="Rectangle à coins arrondis 31" o:spid="_x0000_s1035" style="position:absolute;left:0;text-align:left;margin-left:156.55pt;margin-top:18.35pt;width:87.1pt;height:2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" fillcolor="#e19a9a [1943]" strokecolor="red" strokeweight="1pt">
                <v:stroke joinstyle="miter"/>
                <v:textbox>
                  <w:txbxContent>
                    <w:p w:rsidR="00121CDF" w:rsidRPr="00267E67" w:rsidRDefault="00121CDF" w:rsidP="00267E67">
                      <w:pPr>
                        <w:rPr>
                          <w:b/>
                          <w:color w:val="FF0000"/>
                        </w:rPr>
                      </w:pPr>
                      <w:r w:rsidRPr="00267E67">
                        <w:rPr>
                          <w:b/>
                          <w:color w:val="FF0000"/>
                        </w:rPr>
                        <w:t>Control MCU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5BF9" w:rsidRDefault="002071F8" w:rsidP="002D5BF9">
      <w:pPr>
        <w:pStyle w:val="Paragraphe"/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8DC15B" wp14:editId="1B3F90C2">
                <wp:simplePos x="0" y="0"/>
                <wp:positionH relativeFrom="column">
                  <wp:posOffset>590730</wp:posOffset>
                </wp:positionH>
                <wp:positionV relativeFrom="paragraph">
                  <wp:posOffset>261924</wp:posOffset>
                </wp:positionV>
                <wp:extent cx="5739765" cy="1110839"/>
                <wp:effectExtent l="19050" t="19050" r="13335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765" cy="11108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13F20" id="Rectangle 52" o:spid="_x0000_s1026" style="position:absolute;margin-left:46.5pt;margin-top:20.6pt;width:451.95pt;height:8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" filled="f" strokecolor="#92d6d8 [1940]" strokeweight="2.25pt">
                <v:stroke dashstyle="3 1"/>
              </v:rect>
            </w:pict>
          </mc:Fallback>
        </mc:AlternateContent>
      </w:r>
      <w:r w:rsidR="005421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A12E00" wp14:editId="726EB9CC">
                <wp:simplePos x="0" y="0"/>
                <wp:positionH relativeFrom="column">
                  <wp:posOffset>4505389</wp:posOffset>
                </wp:positionH>
                <wp:positionV relativeFrom="paragraph">
                  <wp:posOffset>335280</wp:posOffset>
                </wp:positionV>
                <wp:extent cx="571500" cy="280670"/>
                <wp:effectExtent l="0" t="6985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5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267E67" w:rsidRDefault="00121CDF" w:rsidP="00542109">
                            <w:pPr>
                              <w:rPr>
                                <w:color w:val="8496B0" w:themeColor="text2" w:themeTint="99"/>
                                <w:sz w:val="24"/>
                              </w:rPr>
                            </w:pPr>
                            <w:r w:rsidRPr="00267E67">
                              <w:rPr>
                                <w:color w:val="8496B0" w:themeColor="text2" w:themeTint="99"/>
                                <w:sz w:val="24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2E00" id="Zone de texte 49" o:spid="_x0000_s1036" type="#_x0000_t202" style="position:absolute;left:0;text-align:left;margin-left:354.75pt;margin-top:26.4pt;width:45pt;height:22.1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" fillcolor="white [3201]" stroked="f" strokeweight=".5pt">
                <v:textbox>
                  <w:txbxContent>
                    <w:p w:rsidR="00121CDF" w:rsidRPr="00267E67" w:rsidRDefault="00121CDF" w:rsidP="00542109">
                      <w:pPr>
                        <w:rPr>
                          <w:color w:val="8496B0" w:themeColor="text2" w:themeTint="99"/>
                          <w:sz w:val="24"/>
                        </w:rPr>
                      </w:pPr>
                      <w:r w:rsidRPr="00267E67">
                        <w:rPr>
                          <w:color w:val="8496B0" w:themeColor="text2" w:themeTint="99"/>
                          <w:sz w:val="24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="005421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DAB46F" wp14:editId="0D48BA67">
                <wp:simplePos x="0" y="0"/>
                <wp:positionH relativeFrom="column">
                  <wp:posOffset>3274060</wp:posOffset>
                </wp:positionH>
                <wp:positionV relativeFrom="paragraph">
                  <wp:posOffset>348679</wp:posOffset>
                </wp:positionV>
                <wp:extent cx="571500" cy="280670"/>
                <wp:effectExtent l="0" t="6985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5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267E67" w:rsidRDefault="00121CDF" w:rsidP="00542109">
                            <w:pPr>
                              <w:rPr>
                                <w:color w:val="8496B0" w:themeColor="text2" w:themeTint="99"/>
                                <w:sz w:val="24"/>
                              </w:rPr>
                            </w:pPr>
                            <w:r w:rsidRPr="00267E67">
                              <w:rPr>
                                <w:color w:val="8496B0" w:themeColor="text2" w:themeTint="99"/>
                                <w:sz w:val="24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B46F" id="Zone de texte 48" o:spid="_x0000_s1037" type="#_x0000_t202" style="position:absolute;left:0;text-align:left;margin-left:257.8pt;margin-top:27.45pt;width:45pt;height:22.1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" fillcolor="white [3201]" stroked="f" strokeweight=".5pt">
                <v:textbox>
                  <w:txbxContent>
                    <w:p w:rsidR="00121CDF" w:rsidRPr="00267E67" w:rsidRDefault="00121CDF" w:rsidP="00542109">
                      <w:pPr>
                        <w:rPr>
                          <w:color w:val="8496B0" w:themeColor="text2" w:themeTint="99"/>
                          <w:sz w:val="24"/>
                        </w:rPr>
                      </w:pPr>
                      <w:r w:rsidRPr="00267E67">
                        <w:rPr>
                          <w:color w:val="8496B0" w:themeColor="text2" w:themeTint="99"/>
                          <w:sz w:val="24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="005421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23BE1C" wp14:editId="084116F6">
                <wp:simplePos x="0" y="0"/>
                <wp:positionH relativeFrom="column">
                  <wp:posOffset>2075244</wp:posOffset>
                </wp:positionH>
                <wp:positionV relativeFrom="paragraph">
                  <wp:posOffset>342265</wp:posOffset>
                </wp:positionV>
                <wp:extent cx="571500" cy="280670"/>
                <wp:effectExtent l="0" t="6985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5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267E67" w:rsidRDefault="00121CDF" w:rsidP="00542109">
                            <w:pPr>
                              <w:rPr>
                                <w:color w:val="8496B0" w:themeColor="text2" w:themeTint="99"/>
                                <w:sz w:val="24"/>
                              </w:rPr>
                            </w:pPr>
                            <w:r w:rsidRPr="00267E67">
                              <w:rPr>
                                <w:color w:val="8496B0" w:themeColor="text2" w:themeTint="99"/>
                                <w:sz w:val="24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BE1C" id="Zone de texte 47" o:spid="_x0000_s1038" type="#_x0000_t202" style="position:absolute;left:0;text-align:left;margin-left:163.4pt;margin-top:26.95pt;width:45pt;height:22.1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" fillcolor="white [3201]" stroked="f" strokeweight=".5pt">
                <v:textbox>
                  <w:txbxContent>
                    <w:p w:rsidR="00121CDF" w:rsidRPr="00267E67" w:rsidRDefault="00121CDF" w:rsidP="00542109">
                      <w:pPr>
                        <w:rPr>
                          <w:color w:val="8496B0" w:themeColor="text2" w:themeTint="99"/>
                          <w:sz w:val="24"/>
                        </w:rPr>
                      </w:pPr>
                      <w:r w:rsidRPr="00267E67">
                        <w:rPr>
                          <w:color w:val="8496B0" w:themeColor="text2" w:themeTint="99"/>
                          <w:sz w:val="24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="00267E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1A863A" wp14:editId="489C3503">
                <wp:simplePos x="0" y="0"/>
                <wp:positionH relativeFrom="column">
                  <wp:posOffset>855981</wp:posOffset>
                </wp:positionH>
                <wp:positionV relativeFrom="paragraph">
                  <wp:posOffset>349250</wp:posOffset>
                </wp:positionV>
                <wp:extent cx="571762" cy="280894"/>
                <wp:effectExtent l="0" t="6985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762" cy="28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267E67" w:rsidRDefault="00121CDF">
                            <w:pPr>
                              <w:rPr>
                                <w:color w:val="8496B0" w:themeColor="text2" w:themeTint="99"/>
                                <w:sz w:val="24"/>
                              </w:rPr>
                            </w:pPr>
                            <w:r w:rsidRPr="00267E67">
                              <w:rPr>
                                <w:color w:val="8496B0" w:themeColor="text2" w:themeTint="99"/>
                                <w:sz w:val="24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863A" id="Zone de texte 46" o:spid="_x0000_s1039" type="#_x0000_t202" style="position:absolute;left:0;text-align:left;margin-left:67.4pt;margin-top:27.5pt;width:45pt;height:22.1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" fillcolor="white [3201]" stroked="f" strokeweight=".5pt">
                <v:textbox>
                  <w:txbxContent>
                    <w:p w:rsidR="00121CDF" w:rsidRPr="00267E67" w:rsidRDefault="00121CDF">
                      <w:pPr>
                        <w:rPr>
                          <w:color w:val="8496B0" w:themeColor="text2" w:themeTint="99"/>
                          <w:sz w:val="24"/>
                        </w:rPr>
                      </w:pPr>
                      <w:r w:rsidRPr="00267E67">
                        <w:rPr>
                          <w:color w:val="8496B0" w:themeColor="text2" w:themeTint="99"/>
                          <w:sz w:val="24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="00267E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AA9B0B" wp14:editId="4B0ABE80">
                <wp:simplePos x="0" y="0"/>
                <wp:positionH relativeFrom="column">
                  <wp:posOffset>4988560</wp:posOffset>
                </wp:positionH>
                <wp:positionV relativeFrom="paragraph">
                  <wp:posOffset>175831</wp:posOffset>
                </wp:positionV>
                <wp:extent cx="0" cy="576303"/>
                <wp:effectExtent l="95250" t="0" r="57150" b="5270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3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A0C3F" id="Connecteur droit avec flèche 45" o:spid="_x0000_s1026" type="#_x0000_t32" style="position:absolute;margin-left:392.8pt;margin-top:13.85pt;width:0;height:4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" strokecolor="#8496b0 [1951]" strokeweight="2.25pt">
                <v:stroke endarrow="block" joinstyle="miter"/>
              </v:shape>
            </w:pict>
          </mc:Fallback>
        </mc:AlternateContent>
      </w:r>
      <w:r w:rsidR="00267E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3B159B" wp14:editId="53B8C4BB">
                <wp:simplePos x="0" y="0"/>
                <wp:positionH relativeFrom="column">
                  <wp:posOffset>3759835</wp:posOffset>
                </wp:positionH>
                <wp:positionV relativeFrom="paragraph">
                  <wp:posOffset>177229</wp:posOffset>
                </wp:positionV>
                <wp:extent cx="0" cy="576303"/>
                <wp:effectExtent l="95250" t="0" r="57150" b="5270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3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07F63" id="Connecteur droit avec flèche 44" o:spid="_x0000_s1026" type="#_x0000_t32" style="position:absolute;margin-left:296.05pt;margin-top:13.95pt;width:0;height:45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" strokecolor="#8496b0 [1951]" strokeweight="2.25pt">
                <v:stroke endarrow="block" joinstyle="miter"/>
              </v:shape>
            </w:pict>
          </mc:Fallback>
        </mc:AlternateContent>
      </w:r>
      <w:r w:rsidR="00267E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029A6" wp14:editId="6E2ABED6">
                <wp:simplePos x="0" y="0"/>
                <wp:positionH relativeFrom="column">
                  <wp:posOffset>2559114</wp:posOffset>
                </wp:positionH>
                <wp:positionV relativeFrom="paragraph">
                  <wp:posOffset>189865</wp:posOffset>
                </wp:positionV>
                <wp:extent cx="0" cy="576303"/>
                <wp:effectExtent l="95250" t="0" r="57150" b="5270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3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1F766" id="Connecteur droit avec flèche 43" o:spid="_x0000_s1026" type="#_x0000_t32" style="position:absolute;margin-left:201.5pt;margin-top:14.95pt;width:0;height:4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" strokecolor="#8496b0 [1951]" strokeweight="2.25pt">
                <v:stroke endarrow="block" joinstyle="miter"/>
              </v:shape>
            </w:pict>
          </mc:Fallback>
        </mc:AlternateContent>
      </w:r>
      <w:r w:rsidR="00267E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E8098E" wp14:editId="78C3897D">
                <wp:simplePos x="0" y="0"/>
                <wp:positionH relativeFrom="column">
                  <wp:posOffset>1336259</wp:posOffset>
                </wp:positionH>
                <wp:positionV relativeFrom="paragraph">
                  <wp:posOffset>189299</wp:posOffset>
                </wp:positionV>
                <wp:extent cx="0" cy="576303"/>
                <wp:effectExtent l="95250" t="0" r="57150" b="5270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3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9D81C" id="Connecteur droit avec flèche 42" o:spid="_x0000_s1026" type="#_x0000_t32" style="position:absolute;margin-left:105.2pt;margin-top:14.9pt;width:0;height:4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" strokecolor="#8496b0 [1951]" strokeweight="2.25pt">
                <v:stroke endarrow="block" joinstyle="miter"/>
              </v:shape>
            </w:pict>
          </mc:Fallback>
        </mc:AlternateContent>
      </w:r>
    </w:p>
    <w:p w:rsidR="00D148C8" w:rsidRDefault="002071F8" w:rsidP="002D5BF9">
      <w:pPr>
        <w:pStyle w:val="Paragraphe"/>
      </w:pPr>
      <w:r>
        <w:rPr>
          <w:noProof/>
          <w:lang w:eastAsia="fr-FR"/>
        </w:rPr>
        <w:drawing>
          <wp:anchor distT="0" distB="0" distL="114300" distR="114300" simplePos="0" relativeHeight="251788288" behindDoc="1" locked="0" layoutInCell="1" allowOverlap="1" wp14:anchorId="685BDCE6" wp14:editId="27365154">
            <wp:simplePos x="0" y="0"/>
            <wp:positionH relativeFrom="column">
              <wp:posOffset>5497169</wp:posOffset>
            </wp:positionH>
            <wp:positionV relativeFrom="paragraph">
              <wp:posOffset>123876</wp:posOffset>
            </wp:positionV>
            <wp:extent cx="429875" cy="327704"/>
            <wp:effectExtent l="0" t="0" r="8890" b="0"/>
            <wp:wrapNone/>
            <wp:docPr id="163" name="Image 163" descr="C:\Users\ijonc\Downloads\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jonc\Downloads\buzze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5" cy="32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7152" behindDoc="1" locked="0" layoutInCell="1" allowOverlap="1" wp14:anchorId="69DABAF6" wp14:editId="07435918">
            <wp:simplePos x="0" y="0"/>
            <wp:positionH relativeFrom="column">
              <wp:posOffset>923719</wp:posOffset>
            </wp:positionH>
            <wp:positionV relativeFrom="paragraph">
              <wp:posOffset>189267</wp:posOffset>
            </wp:positionV>
            <wp:extent cx="622300" cy="622300"/>
            <wp:effectExtent l="0" t="0" r="6350" b="6350"/>
            <wp:wrapNone/>
            <wp:docPr id="37" name="Image 37" descr="Résultat de recherche d'images pour &quot;vibrat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ibrateur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9200" behindDoc="0" locked="0" layoutInCell="1" allowOverlap="1" wp14:anchorId="3DBDAC82" wp14:editId="308FD94F">
            <wp:simplePos x="0" y="0"/>
            <wp:positionH relativeFrom="column">
              <wp:posOffset>2165350</wp:posOffset>
            </wp:positionH>
            <wp:positionV relativeFrom="paragraph">
              <wp:posOffset>190239</wp:posOffset>
            </wp:positionV>
            <wp:extent cx="622402" cy="622402"/>
            <wp:effectExtent l="0" t="0" r="6350" b="6350"/>
            <wp:wrapNone/>
            <wp:docPr id="38" name="Image 38" descr="Résultat de recherche d'images pour &quot;vibrat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ibrateur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2402" cy="62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3296" behindDoc="0" locked="0" layoutInCell="1" allowOverlap="1" wp14:anchorId="19907CA0" wp14:editId="5709C031">
            <wp:simplePos x="0" y="0"/>
            <wp:positionH relativeFrom="column">
              <wp:posOffset>4542078</wp:posOffset>
            </wp:positionH>
            <wp:positionV relativeFrom="paragraph">
              <wp:posOffset>154995</wp:posOffset>
            </wp:positionV>
            <wp:extent cx="622300" cy="622300"/>
            <wp:effectExtent l="0" t="0" r="6350" b="6350"/>
            <wp:wrapNone/>
            <wp:docPr id="40" name="Image 40" descr="Résultat de recherche d'images pour &quot;vibrat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ibrateur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 wp14:anchorId="2C1F0F3D" wp14:editId="3E985F2B">
            <wp:simplePos x="0" y="0"/>
            <wp:positionH relativeFrom="column">
              <wp:posOffset>3303828</wp:posOffset>
            </wp:positionH>
            <wp:positionV relativeFrom="paragraph">
              <wp:posOffset>168554</wp:posOffset>
            </wp:positionV>
            <wp:extent cx="622300" cy="622300"/>
            <wp:effectExtent l="0" t="0" r="6350" b="6350"/>
            <wp:wrapNone/>
            <wp:docPr id="39" name="Image 39" descr="Résultat de recherche d'images pour &quot;vibrat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ibrateur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8C8" w:rsidRDefault="002071F8" w:rsidP="002D5BF9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409B50" wp14:editId="0B93241B">
                <wp:simplePos x="0" y="0"/>
                <wp:positionH relativeFrom="column">
                  <wp:posOffset>5247005</wp:posOffset>
                </wp:positionH>
                <wp:positionV relativeFrom="paragraph">
                  <wp:posOffset>77041</wp:posOffset>
                </wp:positionV>
                <wp:extent cx="1057110" cy="264277"/>
                <wp:effectExtent l="0" t="0" r="0" b="2540"/>
                <wp:wrapNone/>
                <wp:docPr id="172" name="Zone de text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267E67" w:rsidRDefault="00121CDF" w:rsidP="002071F8">
                            <w:pPr>
                              <w:spacing w:after="0"/>
                              <w:rPr>
                                <w:color w:val="8496B0" w:themeColor="text2" w:themeTint="99"/>
                                <w:sz w:val="24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</w:rPr>
                              <w:t xml:space="preserve">LED - </w:t>
                            </w:r>
                            <w:proofErr w:type="spellStart"/>
                            <w:r>
                              <w:rPr>
                                <w:color w:val="8496B0" w:themeColor="text2" w:themeTint="99"/>
                                <w:sz w:val="24"/>
                              </w:rPr>
                              <w:t>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9B50" id="Zone de texte 172" o:spid="_x0000_s1040" type="#_x0000_t202" style="position:absolute;left:0;text-align:left;margin-left:413.15pt;margin-top:6.05pt;width:83.25pt;height:20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" fillcolor="white [3201]" stroked="f" strokeweight=".5pt">
                <v:textbox>
                  <w:txbxContent>
                    <w:p w:rsidR="00121CDF" w:rsidRPr="00267E67" w:rsidRDefault="00121CDF" w:rsidP="002071F8">
                      <w:pPr>
                        <w:spacing w:after="0"/>
                        <w:rPr>
                          <w:color w:val="8496B0" w:themeColor="text2" w:themeTint="99"/>
                          <w:sz w:val="24"/>
                        </w:rPr>
                      </w:pPr>
                      <w:r>
                        <w:rPr>
                          <w:color w:val="8496B0" w:themeColor="text2" w:themeTint="99"/>
                          <w:sz w:val="24"/>
                        </w:rPr>
                        <w:t xml:space="preserve">LED - </w:t>
                      </w:r>
                      <w:proofErr w:type="spellStart"/>
                      <w:r>
                        <w:rPr>
                          <w:color w:val="8496B0" w:themeColor="text2" w:themeTint="99"/>
                          <w:sz w:val="24"/>
                        </w:rPr>
                        <w:t>Buzzer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31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6DCE3B2" wp14:editId="0317ECE0">
                <wp:simplePos x="0" y="0"/>
                <wp:positionH relativeFrom="margin">
                  <wp:posOffset>613410</wp:posOffset>
                </wp:positionH>
                <wp:positionV relativeFrom="paragraph">
                  <wp:posOffset>321945</wp:posOffset>
                </wp:positionV>
                <wp:extent cx="1644015" cy="434340"/>
                <wp:effectExtent l="0" t="0" r="0" b="3810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542109" w:rsidRDefault="00121CDF" w:rsidP="002E31E4">
                            <w:pPr>
                              <w:spacing w:line="240" w:lineRule="auto"/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Harnais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E3B2" id="Zone de texte 132" o:spid="_x0000_s1041" type="#_x0000_t202" style="position:absolute;left:0;text-align:left;margin-left:48.3pt;margin-top:25.35pt;width:129.45pt;height:34.2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" fillcolor="white [3201]" stroked="f" strokeweight=".5pt">
                <v:textbox>
                  <w:txbxContent>
                    <w:p w:rsidR="00121CDF" w:rsidRPr="00542109" w:rsidRDefault="00121CDF" w:rsidP="002E31E4">
                      <w:pPr>
                        <w:spacing w:line="240" w:lineRule="auto"/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b/>
                          <w:color w:val="8496B0" w:themeColor="text2" w:themeTint="99"/>
                        </w:rPr>
                        <w:t>Harnais actionneurs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48C8" w:rsidRDefault="00DA3159" w:rsidP="002D5BF9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9A1A2E" wp14:editId="0EEAFCB4">
                <wp:simplePos x="0" y="0"/>
                <wp:positionH relativeFrom="column">
                  <wp:posOffset>590730</wp:posOffset>
                </wp:positionH>
                <wp:positionV relativeFrom="paragraph">
                  <wp:posOffset>289714</wp:posOffset>
                </wp:positionV>
                <wp:extent cx="5093970" cy="311561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970" cy="31156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1CDF" w:rsidRPr="007E32D7" w:rsidRDefault="00121CDF" w:rsidP="00DA3159">
                            <w:pPr>
                              <w:pStyle w:val="Lgende"/>
                              <w:spacing w:before="0"/>
                              <w:jc w:val="left"/>
                              <w:rPr>
                                <w:noProof/>
                              </w:rPr>
                            </w:pPr>
                            <w:bookmarkStart w:id="9" w:name="_Toc49566700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Schéma fonctionnel du harnais dans le cas d’un système de supervision qui route les commandes vers des MCU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1A2E" id="Zone de texte 6" o:spid="_x0000_s1042" type="#_x0000_t202" style="position:absolute;left:0;text-align:left;margin-left:46.5pt;margin-top:22.8pt;width:401.1pt;height:24.5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" stroked="f">
                <v:textbox inset="0,0,0,0">
                  <w:txbxContent>
                    <w:p w:rsidR="00121CDF" w:rsidRPr="007E32D7" w:rsidRDefault="00121CDF" w:rsidP="00DA3159">
                      <w:pPr>
                        <w:pStyle w:val="Lgende"/>
                        <w:spacing w:before="0"/>
                        <w:jc w:val="left"/>
                        <w:rPr>
                          <w:noProof/>
                        </w:rPr>
                      </w:pPr>
                      <w:bookmarkStart w:id="10" w:name="_Toc49566700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: Schéma fonctionnel du harnais dans le cas d’un système de supervision qui route les commandes vers des MCU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</w:p>
    <w:p w:rsidR="00D148C8" w:rsidRDefault="00D148C8" w:rsidP="002D5BF9">
      <w:pPr>
        <w:pStyle w:val="Paragraphe"/>
      </w:pPr>
    </w:p>
    <w:p w:rsidR="00265063" w:rsidRDefault="00265063" w:rsidP="00DA3159">
      <w:pPr>
        <w:pStyle w:val="Paragraphe"/>
      </w:pPr>
    </w:p>
    <w:p w:rsidR="00265063" w:rsidRDefault="00265063" w:rsidP="00DA3159">
      <w:pPr>
        <w:pStyle w:val="Paragraphe"/>
      </w:pPr>
    </w:p>
    <w:p w:rsidR="00265063" w:rsidRDefault="00265063" w:rsidP="00DA3159">
      <w:pPr>
        <w:pStyle w:val="Paragraphe"/>
      </w:pPr>
    </w:p>
    <w:p w:rsidR="00265063" w:rsidRDefault="00265063" w:rsidP="00DA3159">
      <w:pPr>
        <w:pStyle w:val="Paragraphe"/>
      </w:pPr>
    </w:p>
    <w:p w:rsidR="00265063" w:rsidRDefault="00265063" w:rsidP="00DA3159">
      <w:pPr>
        <w:pStyle w:val="Paragraphe"/>
      </w:pPr>
    </w:p>
    <w:p w:rsidR="00265063" w:rsidRDefault="00265063" w:rsidP="00DA3159">
      <w:pPr>
        <w:pStyle w:val="Paragraphe"/>
      </w:pPr>
    </w:p>
    <w:p w:rsidR="00265063" w:rsidRDefault="00265063" w:rsidP="00DA3159">
      <w:pPr>
        <w:pStyle w:val="Paragraphe"/>
      </w:pPr>
      <w:r>
        <w:lastRenderedPageBreak/>
        <w:t>Une autre solution d’architecture embarqué</w:t>
      </w:r>
      <w:r w:rsidR="00D60BEB">
        <w:t>e</w:t>
      </w:r>
      <w:r>
        <w:t xml:space="preserve"> permet de réduire les coûts de fabrication :</w:t>
      </w:r>
    </w:p>
    <w:p w:rsidR="00265063" w:rsidRDefault="00265063" w:rsidP="00DA3159">
      <w:pPr>
        <w:pStyle w:val="Paragraphe"/>
      </w:pPr>
    </w:p>
    <w:p w:rsidR="00265063" w:rsidRDefault="00265063" w:rsidP="00DA3159">
      <w:pPr>
        <w:pStyle w:val="Paragraphe"/>
      </w:pPr>
    </w:p>
    <w:p w:rsidR="00DA3159" w:rsidRDefault="006270F3" w:rsidP="00DA3159">
      <w:pPr>
        <w:pStyle w:val="Paragraphe"/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FCBD7B" wp14:editId="1FFDFECA">
                <wp:simplePos x="0" y="0"/>
                <wp:positionH relativeFrom="column">
                  <wp:posOffset>601300</wp:posOffset>
                </wp:positionH>
                <wp:positionV relativeFrom="paragraph">
                  <wp:posOffset>61779</wp:posOffset>
                </wp:positionV>
                <wp:extent cx="5808569" cy="2451100"/>
                <wp:effectExtent l="19050" t="19050" r="2095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569" cy="2451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A0639" id="Rectangle 22" o:spid="_x0000_s1026" style="position:absolute;margin-left:47.35pt;margin-top:4.85pt;width:457.35pt;height:193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" filled="f" strokecolor="#92d6d8 [1940]" strokeweight="2.25pt">
                <v:stroke dashstyle="3 1"/>
              </v:rect>
            </w:pict>
          </mc:Fallback>
        </mc:AlternateContent>
      </w: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243C75" wp14:editId="7F3053BB">
                <wp:simplePos x="0" y="0"/>
                <wp:positionH relativeFrom="column">
                  <wp:posOffset>590729</wp:posOffset>
                </wp:positionH>
                <wp:positionV relativeFrom="paragraph">
                  <wp:posOffset>51207</wp:posOffset>
                </wp:positionV>
                <wp:extent cx="5819389" cy="3572510"/>
                <wp:effectExtent l="19050" t="19050" r="1016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389" cy="3572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6AC83" id="Rectangle 21" o:spid="_x0000_s1026" style="position:absolute;margin-left:46.5pt;margin-top:4.05pt;width:458.2pt;height:281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" filled="f" strokecolor="#92d6d8 [1940]" strokeweight="2.25pt">
                <v:stroke dashstyle="3 1"/>
              </v:rect>
            </w:pict>
          </mc:Fallback>
        </mc:AlternateContent>
      </w:r>
      <w:r w:rsidR="00DA31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091741" wp14:editId="03CE0F3B">
                <wp:simplePos x="0" y="0"/>
                <wp:positionH relativeFrom="column">
                  <wp:posOffset>667748</wp:posOffset>
                </wp:positionH>
                <wp:positionV relativeFrom="paragraph">
                  <wp:posOffset>167170</wp:posOffset>
                </wp:positionV>
                <wp:extent cx="1644383" cy="434914"/>
                <wp:effectExtent l="0" t="0" r="0" b="381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383" cy="434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542109" w:rsidRDefault="00121CDF" w:rsidP="00DA3159">
                            <w:pPr>
                              <w:spacing w:line="240" w:lineRule="auto"/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Harnais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1741" id="Zone de texte 9" o:spid="_x0000_s1043" type="#_x0000_t202" style="position:absolute;left:0;text-align:left;margin-left:52.6pt;margin-top:13.15pt;width:129.5pt;height:34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" fillcolor="white [3201]" stroked="f" strokeweight=".5pt">
                <v:textbox>
                  <w:txbxContent>
                    <w:p w:rsidR="00121CDF" w:rsidRPr="00542109" w:rsidRDefault="00121CDF" w:rsidP="00DA3159">
                      <w:pPr>
                        <w:spacing w:line="240" w:lineRule="auto"/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b/>
                          <w:color w:val="8496B0" w:themeColor="text2" w:themeTint="99"/>
                        </w:rPr>
                        <w:t>Harnais supervision</w:t>
                      </w:r>
                    </w:p>
                  </w:txbxContent>
                </v:textbox>
              </v:shape>
            </w:pict>
          </mc:Fallback>
        </mc:AlternateContent>
      </w:r>
      <w:r w:rsidR="00DA3159">
        <w:rPr>
          <w:noProof/>
          <w:lang w:eastAsia="fr-FR"/>
        </w:rPr>
        <w:drawing>
          <wp:anchor distT="0" distB="0" distL="114300" distR="114300" simplePos="0" relativeHeight="251777024" behindDoc="1" locked="0" layoutInCell="1" allowOverlap="1" wp14:anchorId="132AEC3B" wp14:editId="70B543D6">
            <wp:simplePos x="0" y="0"/>
            <wp:positionH relativeFrom="column">
              <wp:posOffset>4962589</wp:posOffset>
            </wp:positionH>
            <wp:positionV relativeFrom="paragraph">
              <wp:posOffset>238842</wp:posOffset>
            </wp:positionV>
            <wp:extent cx="437985" cy="437985"/>
            <wp:effectExtent l="0" t="0" r="635" b="635"/>
            <wp:wrapNone/>
            <wp:docPr id="154" name="Image 154" descr="Résultat de recherche d'images pour &quot;us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user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5" cy="43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159">
        <w:rPr>
          <w:noProof/>
          <w:lang w:eastAsia="fr-FR"/>
        </w:rPr>
        <w:drawing>
          <wp:anchor distT="0" distB="0" distL="114300" distR="114300" simplePos="0" relativeHeight="251776000" behindDoc="1" locked="0" layoutInCell="1" allowOverlap="1" wp14:anchorId="74F84F9E" wp14:editId="7513495F">
            <wp:simplePos x="0" y="0"/>
            <wp:positionH relativeFrom="column">
              <wp:posOffset>4101332</wp:posOffset>
            </wp:positionH>
            <wp:positionV relativeFrom="paragraph">
              <wp:posOffset>160591</wp:posOffset>
            </wp:positionV>
            <wp:extent cx="639710" cy="499585"/>
            <wp:effectExtent l="0" t="0" r="8255" b="0"/>
            <wp:wrapNone/>
            <wp:docPr id="155" name="Image 155" descr="Résultat de recherche d'images pour &quot;smartpho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smartphone&quot;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10" cy="4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159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F2ADC8" wp14:editId="1C01BDA1">
                <wp:simplePos x="0" y="0"/>
                <wp:positionH relativeFrom="column">
                  <wp:posOffset>3964198</wp:posOffset>
                </wp:positionH>
                <wp:positionV relativeFrom="paragraph">
                  <wp:posOffset>44226</wp:posOffset>
                </wp:positionV>
                <wp:extent cx="0" cy="1321654"/>
                <wp:effectExtent l="19050" t="0" r="19050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6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AB4F0" id="Connecteur droit 1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3.5pt" to="312.1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" strokecolor="#92d6d8 [1940]" strokeweight="2.25pt">
                <v:stroke dashstyle="3 1" joinstyle="miter"/>
              </v:line>
            </w:pict>
          </mc:Fallback>
        </mc:AlternateContent>
      </w:r>
      <w:r w:rsidR="00DA31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D49997" wp14:editId="3C14F000">
                <wp:simplePos x="0" y="0"/>
                <wp:positionH relativeFrom="column">
                  <wp:posOffset>590550</wp:posOffset>
                </wp:positionH>
                <wp:positionV relativeFrom="paragraph">
                  <wp:posOffset>3681095</wp:posOffset>
                </wp:positionV>
                <wp:extent cx="5093970" cy="63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1CDF" w:rsidRPr="007E32D7" w:rsidRDefault="00121CDF" w:rsidP="00DA3159">
                            <w:pPr>
                              <w:pStyle w:val="Lgende"/>
                              <w:spacing w:before="0" w:after="0"/>
                              <w:rPr>
                                <w:noProof/>
                              </w:rPr>
                            </w:pPr>
                            <w:bookmarkStart w:id="11" w:name="_Toc49566700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Schéma fonctionnel du harnais avec un système de contrôle global sur </w:t>
                            </w:r>
                            <w:proofErr w:type="spellStart"/>
                            <w:r>
                              <w:t>microcontrolleur</w:t>
                            </w:r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49997" id="Zone de texte 20" o:spid="_x0000_s1044" type="#_x0000_t202" style="position:absolute;left:0;text-align:left;margin-left:46.5pt;margin-top:289.85pt;width:401.1pt;height: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" stroked="f">
                <v:textbox style="mso-fit-shape-to-text:t" inset="0,0,0,0">
                  <w:txbxContent>
                    <w:p w:rsidR="00121CDF" w:rsidRPr="007E32D7" w:rsidRDefault="00121CDF" w:rsidP="00DA3159">
                      <w:pPr>
                        <w:pStyle w:val="Lgende"/>
                        <w:spacing w:before="0" w:after="0"/>
                        <w:rPr>
                          <w:noProof/>
                        </w:rPr>
                      </w:pPr>
                      <w:bookmarkStart w:id="12" w:name="_Toc49566700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: Schéma fonctionnel du harnais avec un système de contrôle global sur </w:t>
                      </w:r>
                      <w:proofErr w:type="spellStart"/>
                      <w:r>
                        <w:t>microcontrolleur</w:t>
                      </w:r>
                      <w:bookmarkEnd w:id="12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3159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48080B" wp14:editId="086951E3">
                <wp:simplePos x="0" y="0"/>
                <wp:positionH relativeFrom="column">
                  <wp:posOffset>2820990</wp:posOffset>
                </wp:positionH>
                <wp:positionV relativeFrom="paragraph">
                  <wp:posOffset>160019</wp:posOffset>
                </wp:positionV>
                <wp:extent cx="623072" cy="504859"/>
                <wp:effectExtent l="78105" t="0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6700">
                          <a:off x="0" y="0"/>
                          <a:ext cx="623072" cy="50485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7260" id="Arc 23" o:spid="_x0000_s1026" style="position:absolute;margin-left:222.15pt;margin-top:12.6pt;width:49.05pt;height:39.75pt;rotation:-8414058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072,50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" path="m311536,nsc483593,,623072,113017,623072,252430r-311536,l311536,xem311536,nfc483593,,623072,113017,623072,252430e" filled="f" strokecolor="#4abbbf [3204]" strokeweight=".5pt">
                <v:stroke joinstyle="miter"/>
                <v:path arrowok="t" o:connecttype="custom" o:connectlocs="311536,0;623072,252430" o:connectangles="0,0"/>
              </v:shape>
            </w:pict>
          </mc:Fallback>
        </mc:AlternateContent>
      </w:r>
      <w:r w:rsidR="00DA3159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77144E" wp14:editId="3252DFEF">
                <wp:simplePos x="0" y="0"/>
                <wp:positionH relativeFrom="margin">
                  <wp:posOffset>2910858</wp:posOffset>
                </wp:positionH>
                <wp:positionV relativeFrom="paragraph">
                  <wp:posOffset>201013</wp:posOffset>
                </wp:positionV>
                <wp:extent cx="450345" cy="373643"/>
                <wp:effectExtent l="57468" t="0" r="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24757">
                          <a:off x="0" y="0"/>
                          <a:ext cx="450345" cy="3736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840B" id="Arc 26" o:spid="_x0000_s1026" style="position:absolute;margin-left:229.2pt;margin-top:15.85pt;width:35.45pt;height:29.4pt;rotation:-8492639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0345,373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" path="m225172,nsc349532,,450345,83643,450345,186822r-225172,c225173,124548,225172,62274,225172,xem225172,nfc349532,,450345,83643,450345,186822e" filled="f" strokecolor="#4abbbf [3204]" strokeweight=".5pt">
                <v:stroke joinstyle="miter"/>
                <v:path arrowok="t" o:connecttype="custom" o:connectlocs="225172,0;450345,186822" o:connectangles="0,0"/>
                <w10:wrap anchorx="margin"/>
              </v:shape>
            </w:pict>
          </mc:Fallback>
        </mc:AlternateContent>
      </w:r>
      <w:r w:rsidR="00DA3159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5A75F" wp14:editId="46D2AF4B">
                <wp:simplePos x="0" y="0"/>
                <wp:positionH relativeFrom="margin">
                  <wp:posOffset>2982806</wp:posOffset>
                </wp:positionH>
                <wp:positionV relativeFrom="paragraph">
                  <wp:posOffset>238889</wp:posOffset>
                </wp:positionV>
                <wp:extent cx="338097" cy="268941"/>
                <wp:effectExtent l="53657" t="0" r="0" b="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49306">
                          <a:off x="0" y="0"/>
                          <a:ext cx="338097" cy="26894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4ED53" id="Arc 28" o:spid="_x0000_s1026" style="position:absolute;margin-left:234.85pt;margin-top:18.8pt;width:26.6pt;height:21.2pt;rotation:-8465825fd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38097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" path="m169048,nsc262411,,338097,60205,338097,134471r-169048,c169049,89647,169048,44824,169048,xem169048,nfc262411,,338097,60205,338097,134471e" filled="f" strokecolor="#4abbbf [3204]" strokeweight=".5pt">
                <v:stroke joinstyle="miter"/>
                <v:path arrowok="t" o:connecttype="custom" o:connectlocs="169048,0;338097,134471" o:connectangles="0,0"/>
                <w10:wrap anchorx="margin"/>
              </v:shape>
            </w:pict>
          </mc:Fallback>
        </mc:AlternateContent>
      </w:r>
      <w:r w:rsidR="00DA3159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9BAA8A" wp14:editId="3DEA1EE3">
                <wp:simplePos x="0" y="0"/>
                <wp:positionH relativeFrom="column">
                  <wp:posOffset>2970847</wp:posOffset>
                </wp:positionH>
                <wp:positionV relativeFrom="paragraph">
                  <wp:posOffset>181227</wp:posOffset>
                </wp:positionV>
                <wp:extent cx="338097" cy="268941"/>
                <wp:effectExtent l="0" t="0" r="39688" b="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4305">
                          <a:off x="0" y="0"/>
                          <a:ext cx="338097" cy="26894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EE9BF" id="Arc 29" o:spid="_x0000_s1026" style="position:absolute;margin-left:233.9pt;margin-top:14.25pt;width:26.6pt;height:21.2pt;rotation:3292425fd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097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" path="m169048,nsc262411,,338097,60205,338097,134471r-169048,c169049,89647,169048,44824,169048,xem169048,nfc262411,,338097,60205,338097,134471e" filled="f" strokecolor="#4abbbf [3204]" strokeweight=".5pt">
                <v:stroke joinstyle="miter"/>
                <v:path arrowok="t" o:connecttype="custom" o:connectlocs="169048,0;338097,134471" o:connectangles="0,0"/>
              </v:shape>
            </w:pict>
          </mc:Fallback>
        </mc:AlternateContent>
      </w:r>
      <w:r w:rsidR="00DA3159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AFD17D" wp14:editId="49049F3F">
                <wp:simplePos x="0" y="0"/>
                <wp:positionH relativeFrom="column">
                  <wp:posOffset>2850569</wp:posOffset>
                </wp:positionH>
                <wp:positionV relativeFrom="paragraph">
                  <wp:posOffset>61846</wp:posOffset>
                </wp:positionV>
                <wp:extent cx="623072" cy="504859"/>
                <wp:effectExtent l="0" t="0" r="64770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4305">
                          <a:off x="0" y="0"/>
                          <a:ext cx="623072" cy="50485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5C21" id="Arc 30" o:spid="_x0000_s1026" style="position:absolute;margin-left:224.45pt;margin-top:4.85pt;width:49.05pt;height:39.75pt;rotation:3292425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072,50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" path="m311536,nsc483593,,623072,113017,623072,252430r-311536,l311536,xem311536,nfc483593,,623072,113017,623072,252430e" filled="f" strokecolor="#4abbbf [3204]" strokeweight=".5pt">
                <v:stroke joinstyle="miter"/>
                <v:path arrowok="t" o:connecttype="custom" o:connectlocs="311536,0;623072,252430" o:connectangles="0,0"/>
              </v:shape>
            </w:pict>
          </mc:Fallback>
        </mc:AlternateContent>
      </w:r>
      <w:r w:rsidR="00DA3159" w:rsidRPr="00D148C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5E10DF" wp14:editId="20BA24D0">
                <wp:simplePos x="0" y="0"/>
                <wp:positionH relativeFrom="column">
                  <wp:posOffset>2939796</wp:posOffset>
                </wp:positionH>
                <wp:positionV relativeFrom="paragraph">
                  <wp:posOffset>125413</wp:posOffset>
                </wp:positionV>
                <wp:extent cx="450345" cy="373643"/>
                <wp:effectExtent l="0" t="0" r="26352" b="0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4305">
                          <a:off x="0" y="0"/>
                          <a:ext cx="450345" cy="3736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A95C" id="Arc 41" o:spid="_x0000_s1026" style="position:absolute;margin-left:231.5pt;margin-top:9.9pt;width:35.45pt;height:29.4pt;rotation:3292425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345,373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" path="m225172,nsc349532,,450345,83643,450345,186822r-225172,c225173,124548,225172,62274,225172,xem225172,nfc349532,,450345,83643,450345,186822e" filled="f" strokecolor="#4abbbf [3204]" strokeweight=".5pt">
                <v:stroke joinstyle="miter"/>
                <v:path arrowok="t" o:connecttype="custom" o:connectlocs="225172,0;450345,186822" o:connectangles="0,0"/>
              </v:shape>
            </w:pict>
          </mc:Fallback>
        </mc:AlternateContent>
      </w:r>
      <w:r w:rsidR="00DA31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230553" wp14:editId="7A8FF8BF">
                <wp:simplePos x="0" y="0"/>
                <wp:positionH relativeFrom="column">
                  <wp:posOffset>3088133</wp:posOffset>
                </wp:positionH>
                <wp:positionV relativeFrom="paragraph">
                  <wp:posOffset>297500</wp:posOffset>
                </wp:positionV>
                <wp:extent cx="122945" cy="115260"/>
                <wp:effectExtent l="0" t="0" r="10795" b="1841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5" cy="11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37729" id="Ellipse 51" o:spid="_x0000_s1026" style="position:absolute;margin-left:243.15pt;margin-top:23.45pt;width:9.7pt;height:9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DA3159" w:rsidRDefault="00DA3159" w:rsidP="00DA3159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2683C0" wp14:editId="00991E51">
                <wp:simplePos x="0" y="0"/>
                <wp:positionH relativeFrom="column">
                  <wp:posOffset>3558570</wp:posOffset>
                </wp:positionH>
                <wp:positionV relativeFrom="paragraph">
                  <wp:posOffset>45459</wp:posOffset>
                </wp:positionV>
                <wp:extent cx="482362" cy="7684"/>
                <wp:effectExtent l="0" t="95250" r="0" b="10668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362" cy="768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4F98E" id="Connecteur droit avec flèche 53" o:spid="_x0000_s1026" type="#_x0000_t32" style="position:absolute;margin-left:280.2pt;margin-top:3.6pt;width:38pt;height:.6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" strokecolor="#8496b0 [1951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2CBA6F" wp14:editId="07F8DFDD">
                <wp:simplePos x="0" y="0"/>
                <wp:positionH relativeFrom="column">
                  <wp:posOffset>4056407</wp:posOffset>
                </wp:positionH>
                <wp:positionV relativeFrom="paragraph">
                  <wp:posOffset>232605</wp:posOffset>
                </wp:positionV>
                <wp:extent cx="845185" cy="434914"/>
                <wp:effectExtent l="0" t="0" r="0" b="381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434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542109" w:rsidRDefault="00121CDF" w:rsidP="00DA3159">
                            <w:pPr>
                              <w:spacing w:line="240" w:lineRule="auto"/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Android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 w:rsidRPr="00542109">
                              <w:rPr>
                                <w:b/>
                                <w:noProof/>
                                <w:color w:val="8496B0" w:themeColor="text2" w:themeTint="99"/>
                                <w:lang w:eastAsia="fr-FR"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BA6F" id="Zone de texte 59" o:spid="_x0000_s1045" type="#_x0000_t202" style="position:absolute;left:0;text-align:left;margin-left:319.4pt;margin-top:18.3pt;width:66.55pt;height:34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" fillcolor="white [3201]" stroked="f" strokeweight=".5pt">
                <v:textbox>
                  <w:txbxContent>
                    <w:p w:rsidR="00121CDF" w:rsidRPr="00542109" w:rsidRDefault="00121CDF" w:rsidP="00DA3159">
                      <w:pPr>
                        <w:spacing w:line="240" w:lineRule="auto"/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b/>
                          <w:color w:val="8496B0" w:themeColor="text2" w:themeTint="99"/>
                        </w:rPr>
                        <w:t>Android</w:t>
                      </w:r>
                      <w:r>
                        <w:rPr>
                          <w:noProof/>
                          <w:lang w:eastAsia="fr-FR"/>
                        </w:rPr>
                        <w:t xml:space="preserve"> </w:t>
                      </w:r>
                      <w:r w:rsidRPr="00542109">
                        <w:rPr>
                          <w:b/>
                          <w:noProof/>
                          <w:color w:val="8496B0" w:themeColor="text2" w:themeTint="99"/>
                          <w:lang w:eastAsia="fr-FR"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B0CE5A" wp14:editId="26E94992">
                <wp:simplePos x="0" y="0"/>
                <wp:positionH relativeFrom="column">
                  <wp:posOffset>4962835</wp:posOffset>
                </wp:positionH>
                <wp:positionV relativeFrom="paragraph">
                  <wp:posOffset>298151</wp:posOffset>
                </wp:positionV>
                <wp:extent cx="483987" cy="260414"/>
                <wp:effectExtent l="0" t="0" r="0" b="635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87" cy="26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542109" w:rsidRDefault="00121CDF" w:rsidP="00DA3159">
                            <w:pPr>
                              <w:rPr>
                                <w:b/>
                                <w:color w:val="8496B0" w:themeColor="text2" w:themeTint="99"/>
                              </w:rPr>
                            </w:pPr>
                            <w:proofErr w:type="gramStart"/>
                            <w:r w:rsidRPr="00542109">
                              <w:rPr>
                                <w:b/>
                                <w:color w:val="8496B0" w:themeColor="text2" w:themeTint="99"/>
                              </w:rPr>
                              <w:t>us</w:t>
                            </w: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er</w:t>
                            </w:r>
                            <w:proofErr w:type="gramEnd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F034B1F" wp14:editId="3C65DDF2">
                                  <wp:extent cx="294640" cy="294640"/>
                                  <wp:effectExtent l="0" t="0" r="0" b="0"/>
                                  <wp:docPr id="160" name="Image 160" descr="Résultat de recherche d'images pour &quot;user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ésultat de recherche d'images pour &quot;user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640" cy="294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09">
                              <w:rPr>
                                <w:b/>
                                <w:color w:val="8496B0" w:themeColor="text2" w:themeTint="99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CE5A" id="Zone de texte 60" o:spid="_x0000_s1046" type="#_x0000_t202" style="position:absolute;left:0;text-align:left;margin-left:390.75pt;margin-top:23.5pt;width:38.1pt;height:2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" fillcolor="white [3201]" stroked="f" strokeweight=".5pt">
                <v:textbox>
                  <w:txbxContent>
                    <w:p w:rsidR="00121CDF" w:rsidRPr="00542109" w:rsidRDefault="00121CDF" w:rsidP="00DA3159">
                      <w:pPr>
                        <w:rPr>
                          <w:b/>
                          <w:color w:val="8496B0" w:themeColor="text2" w:themeTint="99"/>
                        </w:rPr>
                      </w:pPr>
                      <w:proofErr w:type="gramStart"/>
                      <w:r w:rsidRPr="00542109">
                        <w:rPr>
                          <w:b/>
                          <w:color w:val="8496B0" w:themeColor="text2" w:themeTint="99"/>
                        </w:rPr>
                        <w:t>us</w:t>
                      </w:r>
                      <w:r>
                        <w:rPr>
                          <w:b/>
                          <w:color w:val="8496B0" w:themeColor="text2" w:themeTint="99"/>
                        </w:rPr>
                        <w:t>er</w:t>
                      </w:r>
                      <w:proofErr w:type="gramEnd"/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F034B1F" wp14:editId="3C65DDF2">
                            <wp:extent cx="294640" cy="294640"/>
                            <wp:effectExtent l="0" t="0" r="0" b="0"/>
                            <wp:docPr id="160" name="Image 160" descr="Résultat de recherche d'images pour &quot;user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Résultat de recherche d'images pour &quot;user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640" cy="294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09">
                        <w:rPr>
                          <w:b/>
                          <w:color w:val="8496B0" w:themeColor="text2" w:themeTint="99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B83370" wp14:editId="5B9A41E0">
                <wp:simplePos x="0" y="0"/>
                <wp:positionH relativeFrom="column">
                  <wp:posOffset>3125406</wp:posOffset>
                </wp:positionH>
                <wp:positionV relativeFrom="paragraph">
                  <wp:posOffset>13970</wp:posOffset>
                </wp:positionV>
                <wp:extent cx="45719" cy="353466"/>
                <wp:effectExtent l="0" t="0" r="12065" b="279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3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39669" id="Rectangle 63" o:spid="_x0000_s1026" style="position:absolute;margin-left:246.1pt;margin-top:1.1pt;width:3.6pt;height:27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" fillcolor="black [3200]" strokecolor="black [1600]" strokeweight="1pt"/>
            </w:pict>
          </mc:Fallback>
        </mc:AlternateContent>
      </w:r>
    </w:p>
    <w:p w:rsidR="00DA3159" w:rsidRPr="00A7038A" w:rsidRDefault="00DA3159" w:rsidP="00DA3159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F696F60" wp14:editId="3AE2A25F">
                <wp:simplePos x="0" y="0"/>
                <wp:positionH relativeFrom="margin">
                  <wp:posOffset>4039758</wp:posOffset>
                </wp:positionH>
                <wp:positionV relativeFrom="paragraph">
                  <wp:posOffset>325082</wp:posOffset>
                </wp:positionV>
                <wp:extent cx="1644383" cy="434914"/>
                <wp:effectExtent l="0" t="0" r="0" b="381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383" cy="434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542109" w:rsidRDefault="00121CDF" w:rsidP="00DA3159">
                            <w:pPr>
                              <w:spacing w:line="240" w:lineRule="auto"/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Control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6F60" id="Zone de texte 128" o:spid="_x0000_s1047" type="#_x0000_t202" style="position:absolute;left:0;text-align:left;margin-left:318.1pt;margin-top:25.6pt;width:129.5pt;height:34.25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" fillcolor="white [3201]" stroked="f" strokeweight=".5pt">
                <v:textbox>
                  <w:txbxContent>
                    <w:p w:rsidR="00121CDF" w:rsidRPr="00542109" w:rsidRDefault="00121CDF" w:rsidP="00DA3159">
                      <w:pPr>
                        <w:spacing w:line="240" w:lineRule="auto"/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b/>
                          <w:color w:val="8496B0" w:themeColor="text2" w:themeTint="99"/>
                        </w:rPr>
                        <w:t>Control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7BF0F4" wp14:editId="64D77D55">
                <wp:simplePos x="0" y="0"/>
                <wp:positionH relativeFrom="column">
                  <wp:posOffset>2569845</wp:posOffset>
                </wp:positionH>
                <wp:positionV relativeFrom="paragraph">
                  <wp:posOffset>11430</wp:posOffset>
                </wp:positionV>
                <wp:extent cx="1144905" cy="445135"/>
                <wp:effectExtent l="0" t="0" r="17145" b="12065"/>
                <wp:wrapNone/>
                <wp:docPr id="133" name="Rectangle à coins arrondi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4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CDF" w:rsidRPr="00D148C8" w:rsidRDefault="00121CDF" w:rsidP="00DA31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225F62" w:themeColor="accent1" w:themeShade="8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25F62" w:themeColor="accent1" w:themeShade="80"/>
                                <w:sz w:val="18"/>
                              </w:rPr>
                              <w:t xml:space="preserve">ESP </w:t>
                            </w:r>
                            <w:r w:rsidRPr="00D148C8">
                              <w:rPr>
                                <w:b/>
                                <w:color w:val="225F62" w:themeColor="accent1" w:themeShade="80"/>
                                <w:sz w:val="18"/>
                              </w:rPr>
                              <w:t>WIFI</w:t>
                            </w:r>
                            <w:r>
                              <w:rPr>
                                <w:b/>
                                <w:color w:val="225F62" w:themeColor="accent1" w:themeShade="80"/>
                                <w:sz w:val="18"/>
                              </w:rPr>
                              <w:t xml:space="preserve"> </w:t>
                            </w:r>
                            <w:r w:rsidRPr="00D148C8">
                              <w:rPr>
                                <w:b/>
                                <w:color w:val="225F62" w:themeColor="accent1" w:themeShade="80"/>
                                <w:sz w:val="18"/>
                              </w:rPr>
                              <w:t>Access Point</w:t>
                            </w:r>
                          </w:p>
                          <w:p w:rsidR="00121CDF" w:rsidRDefault="00121CDF" w:rsidP="00DA3159">
                            <w:pPr>
                              <w:jc w:val="center"/>
                            </w:pPr>
                          </w:p>
                          <w:p w:rsidR="00121CDF" w:rsidRDefault="00121CDF" w:rsidP="00DA3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BF0F4" id="Rectangle à coins arrondis 133" o:spid="_x0000_s1048" style="position:absolute;left:0;text-align:left;margin-left:202.35pt;margin-top:.9pt;width:90.15pt;height:35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" fillcolor="#4abbbf [3204]" strokecolor="#225e61 [1604]" strokeweight="1pt">
                <v:stroke joinstyle="miter"/>
                <v:textbox>
                  <w:txbxContent>
                    <w:p w:rsidR="00121CDF" w:rsidRPr="00D148C8" w:rsidRDefault="00121CDF" w:rsidP="00DA3159">
                      <w:pPr>
                        <w:spacing w:line="240" w:lineRule="auto"/>
                        <w:jc w:val="center"/>
                        <w:rPr>
                          <w:b/>
                          <w:color w:val="225F62" w:themeColor="accent1" w:themeShade="80"/>
                          <w:sz w:val="18"/>
                        </w:rPr>
                      </w:pPr>
                      <w:r>
                        <w:rPr>
                          <w:b/>
                          <w:color w:val="225F62" w:themeColor="accent1" w:themeShade="80"/>
                          <w:sz w:val="18"/>
                        </w:rPr>
                        <w:t xml:space="preserve">ESP </w:t>
                      </w:r>
                      <w:r w:rsidRPr="00D148C8">
                        <w:rPr>
                          <w:b/>
                          <w:color w:val="225F62" w:themeColor="accent1" w:themeShade="80"/>
                          <w:sz w:val="18"/>
                        </w:rPr>
                        <w:t>WIFI</w:t>
                      </w:r>
                      <w:r>
                        <w:rPr>
                          <w:b/>
                          <w:color w:val="225F62" w:themeColor="accent1" w:themeShade="80"/>
                          <w:sz w:val="18"/>
                        </w:rPr>
                        <w:t xml:space="preserve"> </w:t>
                      </w:r>
                      <w:r w:rsidRPr="00D148C8">
                        <w:rPr>
                          <w:b/>
                          <w:color w:val="225F62" w:themeColor="accent1" w:themeShade="80"/>
                          <w:sz w:val="18"/>
                        </w:rPr>
                        <w:t>Access Point</w:t>
                      </w:r>
                    </w:p>
                    <w:p w:rsidR="00121CDF" w:rsidRDefault="00121CDF" w:rsidP="00DA3159">
                      <w:pPr>
                        <w:jc w:val="center"/>
                      </w:pPr>
                    </w:p>
                    <w:p w:rsidR="00121CDF" w:rsidRDefault="00121CDF" w:rsidP="00DA31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A3159" w:rsidRDefault="00DA3159" w:rsidP="00DA3159">
      <w:pPr>
        <w:pStyle w:val="Paragraphe"/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CB4B260" wp14:editId="5B2BC9A4">
                <wp:simplePos x="0" y="0"/>
                <wp:positionH relativeFrom="column">
                  <wp:posOffset>3941768</wp:posOffset>
                </wp:positionH>
                <wp:positionV relativeFrom="paragraph">
                  <wp:posOffset>246739</wp:posOffset>
                </wp:positionV>
                <wp:extent cx="2468102" cy="0"/>
                <wp:effectExtent l="19050" t="19050" r="8890" b="19050"/>
                <wp:wrapNone/>
                <wp:docPr id="134" name="Connecteur droi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81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4F313" id="Connecteur droit 13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19.45pt" to="504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" strokecolor="#92d6d8 [1940]" strokeweight="2.25pt">
                <v:stroke dashstyle="3 1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E37E55" wp14:editId="67724FFA">
                <wp:simplePos x="0" y="0"/>
                <wp:positionH relativeFrom="column">
                  <wp:posOffset>3141345</wp:posOffset>
                </wp:positionH>
                <wp:positionV relativeFrom="paragraph">
                  <wp:posOffset>85026</wp:posOffset>
                </wp:positionV>
                <wp:extent cx="7684" cy="307361"/>
                <wp:effectExtent l="76200" t="38100" r="68580" b="54610"/>
                <wp:wrapNone/>
                <wp:docPr id="135" name="Connecteur droit avec flèch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3073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2C35D" id="Connecteur droit avec flèche 135" o:spid="_x0000_s1026" type="#_x0000_t32" style="position:absolute;margin-left:247.35pt;margin-top:6.7pt;width:.6pt;height:24.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" strokecolor="#7b949e [3208]" strokeweight="1.5pt">
                <v:stroke startarrow="block" endarrow="block" joinstyle="miter"/>
              </v:shape>
            </w:pict>
          </mc:Fallback>
        </mc:AlternateContent>
      </w:r>
    </w:p>
    <w:p w:rsidR="00DA3159" w:rsidRDefault="006270F3" w:rsidP="00DA3159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DF697C" wp14:editId="5FDE8918">
                <wp:simplePos x="0" y="0"/>
                <wp:positionH relativeFrom="column">
                  <wp:posOffset>3920626</wp:posOffset>
                </wp:positionH>
                <wp:positionV relativeFrom="paragraph">
                  <wp:posOffset>82876</wp:posOffset>
                </wp:positionV>
                <wp:extent cx="1871084" cy="1104679"/>
                <wp:effectExtent l="0" t="19050" r="91440" b="38735"/>
                <wp:wrapNone/>
                <wp:docPr id="175" name="Connecteur en 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084" cy="1104679"/>
                        </a:xfrm>
                        <a:prstGeom prst="bentConnector3">
                          <a:avLst>
                            <a:gd name="adj1" fmla="val 100165"/>
                          </a:avLst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BA4C" id="Connecteur en angle 175" o:spid="_x0000_s1026" type="#_x0000_t34" style="position:absolute;margin-left:308.7pt;margin-top:6.55pt;width:147.35pt;height:8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" adj="21636" strokecolor="#8496b0 [1951]" strokeweight="2.25pt">
                <v:stroke endarrow="block"/>
              </v:shape>
            </w:pict>
          </mc:Fallback>
        </mc:AlternateContent>
      </w:r>
      <w:r w:rsidR="00DA31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3E4FC2" wp14:editId="2C86B0DA">
                <wp:simplePos x="0" y="0"/>
                <wp:positionH relativeFrom="column">
                  <wp:posOffset>3910055</wp:posOffset>
                </wp:positionH>
                <wp:positionV relativeFrom="paragraph">
                  <wp:posOffset>236158</wp:posOffset>
                </wp:positionV>
                <wp:extent cx="1072967" cy="1057109"/>
                <wp:effectExtent l="0" t="19050" r="89535" b="48260"/>
                <wp:wrapNone/>
                <wp:docPr id="136" name="Connecteur en 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967" cy="1057109"/>
                        </a:xfrm>
                        <a:prstGeom prst="bentConnector3">
                          <a:avLst>
                            <a:gd name="adj1" fmla="val 100165"/>
                          </a:avLst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1588" id="Connecteur en angle 136" o:spid="_x0000_s1026" type="#_x0000_t34" style="position:absolute;margin-left:307.9pt;margin-top:18.6pt;width:84.5pt;height:8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" adj="21636" strokecolor="#8496b0 [1951]" strokeweight="2.25pt">
                <v:stroke endarrow="block"/>
              </v:shape>
            </w:pict>
          </mc:Fallback>
        </mc:AlternateContent>
      </w:r>
      <w:r w:rsidR="00DA31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3B59E9" wp14:editId="6DF51AC1">
                <wp:simplePos x="0" y="0"/>
                <wp:positionH relativeFrom="column">
                  <wp:posOffset>3715385</wp:posOffset>
                </wp:positionH>
                <wp:positionV relativeFrom="paragraph">
                  <wp:posOffset>337614</wp:posOffset>
                </wp:positionV>
                <wp:extent cx="0" cy="1045845"/>
                <wp:effectExtent l="57150" t="0" r="76200" b="40005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8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378CA" id="Connecteur droit avec flèche 162" o:spid="_x0000_s1026" type="#_x0000_t32" style="position:absolute;margin-left:292.55pt;margin-top:26.6pt;width:0;height:82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" strokecolor="#8496b0 [1951]" strokeweight="2.25pt">
                <v:stroke endarrow="block" joinstyle="miter"/>
              </v:shape>
            </w:pict>
          </mc:Fallback>
        </mc:AlternateContent>
      </w:r>
      <w:r w:rsidR="00DA31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105985" wp14:editId="61472373">
                <wp:simplePos x="0" y="0"/>
                <wp:positionH relativeFrom="column">
                  <wp:posOffset>2525241</wp:posOffset>
                </wp:positionH>
                <wp:positionV relativeFrom="paragraph">
                  <wp:posOffset>331458</wp:posOffset>
                </wp:positionV>
                <wp:extent cx="0" cy="1046377"/>
                <wp:effectExtent l="57150" t="0" r="76200" b="40005"/>
                <wp:wrapNone/>
                <wp:docPr id="161" name="Connecteur droit avec flèch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3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44EC" id="Connecteur droit avec flèche 161" o:spid="_x0000_s1026" type="#_x0000_t32" style="position:absolute;margin-left:198.85pt;margin-top:26.1pt;width:0;height:82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" strokecolor="#8496b0 [1951]" strokeweight="2.25pt">
                <v:stroke endarrow="block" joinstyle="miter"/>
              </v:shape>
            </w:pict>
          </mc:Fallback>
        </mc:AlternateContent>
      </w:r>
      <w:r w:rsidR="00DA31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27CE6B" wp14:editId="6F2697F7">
                <wp:simplePos x="0" y="0"/>
                <wp:positionH relativeFrom="column">
                  <wp:posOffset>1335991</wp:posOffset>
                </wp:positionH>
                <wp:positionV relativeFrom="paragraph">
                  <wp:posOffset>172731</wp:posOffset>
                </wp:positionV>
                <wp:extent cx="1062150" cy="1337843"/>
                <wp:effectExtent l="57150" t="19050" r="5080" b="53340"/>
                <wp:wrapNone/>
                <wp:docPr id="137" name="Connecteur en 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150" cy="1337843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38C3" id="Connecteur en angle 137" o:spid="_x0000_s1026" type="#_x0000_t34" style="position:absolute;margin-left:105.2pt;margin-top:13.6pt;width:83.65pt;height:105.3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" adj="21599" strokecolor="#8496b0 [1951]" strokeweight="2.25pt">
                <v:stroke endarrow="block"/>
              </v:shape>
            </w:pict>
          </mc:Fallback>
        </mc:AlternateContent>
      </w:r>
      <w:r w:rsidR="00DA31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A0C84E" wp14:editId="51313B2A">
                <wp:simplePos x="0" y="0"/>
                <wp:positionH relativeFrom="column">
                  <wp:posOffset>2404105</wp:posOffset>
                </wp:positionH>
                <wp:positionV relativeFrom="paragraph">
                  <wp:posOffset>10112</wp:posOffset>
                </wp:positionV>
                <wp:extent cx="1506070" cy="322730"/>
                <wp:effectExtent l="0" t="0" r="18415" b="20320"/>
                <wp:wrapNone/>
                <wp:docPr id="140" name="Rectangle à coins arrondi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0" cy="322730"/>
                        </a:xfrm>
                        <a:prstGeom prst="roundRect">
                          <a:avLst/>
                        </a:prstGeom>
                        <a:solidFill>
                          <a:srgbClr val="34D643">
                            <a:alpha val="50196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CDF" w:rsidRPr="00A7038A" w:rsidRDefault="00121CDF" w:rsidP="00DA31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Control MCU</w:t>
                            </w:r>
                          </w:p>
                          <w:p w:rsidR="00121CDF" w:rsidRDefault="00121CDF" w:rsidP="00DA3159">
                            <w:pPr>
                              <w:spacing w:before="240" w:line="240" w:lineRule="au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SOSoC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0C84E" id="Rectangle à coins arrondis 140" o:spid="_x0000_s1049" style="position:absolute;left:0;text-align:left;margin-left:189.3pt;margin-top:.8pt;width:118.6pt;height:25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" fillcolor="#34d643" strokecolor="#00b050" strokeweight="1pt">
                <v:fill opacity="32896f"/>
                <v:stroke joinstyle="miter"/>
                <v:textbox>
                  <w:txbxContent>
                    <w:p w:rsidR="00121CDF" w:rsidRPr="00A7038A" w:rsidRDefault="00121CDF" w:rsidP="00DA3159">
                      <w:pPr>
                        <w:spacing w:line="240" w:lineRule="auto"/>
                        <w:jc w:val="center"/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Control MCU</w:t>
                      </w:r>
                    </w:p>
                    <w:p w:rsidR="00121CDF" w:rsidRDefault="00121CDF" w:rsidP="00DA3159">
                      <w:pPr>
                        <w:spacing w:before="240" w:line="240" w:lineRule="auto"/>
                      </w:pPr>
                      <w:r>
                        <w:t xml:space="preserve"> </w:t>
                      </w:r>
                      <w:proofErr w:type="spellStart"/>
                      <w:r>
                        <w:t>SOSoC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A3159" w:rsidRDefault="00DA3159" w:rsidP="00DA3159">
      <w:pPr>
        <w:pStyle w:val="Paragraphe"/>
      </w:pPr>
    </w:p>
    <w:p w:rsidR="00DA3159" w:rsidRDefault="00DA3159" w:rsidP="00DA3159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F911CD" wp14:editId="622CA5AF">
                <wp:simplePos x="0" y="0"/>
                <wp:positionH relativeFrom="column">
                  <wp:posOffset>4505389</wp:posOffset>
                </wp:positionH>
                <wp:positionV relativeFrom="paragraph">
                  <wp:posOffset>335280</wp:posOffset>
                </wp:positionV>
                <wp:extent cx="571500" cy="280670"/>
                <wp:effectExtent l="0" t="6985" r="0" b="0"/>
                <wp:wrapNone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5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267E67" w:rsidRDefault="00121CDF" w:rsidP="00DA3159">
                            <w:pPr>
                              <w:rPr>
                                <w:color w:val="8496B0" w:themeColor="text2" w:themeTint="99"/>
                                <w:sz w:val="24"/>
                              </w:rPr>
                            </w:pPr>
                            <w:r w:rsidRPr="00267E67">
                              <w:rPr>
                                <w:color w:val="8496B0" w:themeColor="text2" w:themeTint="99"/>
                                <w:sz w:val="24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11CD" id="Zone de texte 145" o:spid="_x0000_s1050" type="#_x0000_t202" style="position:absolute;left:0;text-align:left;margin-left:354.75pt;margin-top:26.4pt;width:45pt;height:22.1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" fillcolor="white [3201]" stroked="f" strokeweight=".5pt">
                <v:textbox>
                  <w:txbxContent>
                    <w:p w:rsidR="00121CDF" w:rsidRPr="00267E67" w:rsidRDefault="00121CDF" w:rsidP="00DA3159">
                      <w:pPr>
                        <w:rPr>
                          <w:color w:val="8496B0" w:themeColor="text2" w:themeTint="99"/>
                          <w:sz w:val="24"/>
                        </w:rPr>
                      </w:pPr>
                      <w:r w:rsidRPr="00267E67">
                        <w:rPr>
                          <w:color w:val="8496B0" w:themeColor="text2" w:themeTint="99"/>
                          <w:sz w:val="24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DD1DF6" wp14:editId="6ED35C14">
                <wp:simplePos x="0" y="0"/>
                <wp:positionH relativeFrom="column">
                  <wp:posOffset>3274060</wp:posOffset>
                </wp:positionH>
                <wp:positionV relativeFrom="paragraph">
                  <wp:posOffset>348679</wp:posOffset>
                </wp:positionV>
                <wp:extent cx="571500" cy="280670"/>
                <wp:effectExtent l="0" t="6985" r="0" b="0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5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267E67" w:rsidRDefault="00121CDF" w:rsidP="00DA3159">
                            <w:pPr>
                              <w:rPr>
                                <w:color w:val="8496B0" w:themeColor="text2" w:themeTint="99"/>
                                <w:sz w:val="24"/>
                              </w:rPr>
                            </w:pPr>
                            <w:r w:rsidRPr="00267E67">
                              <w:rPr>
                                <w:color w:val="8496B0" w:themeColor="text2" w:themeTint="99"/>
                                <w:sz w:val="24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1DF6" id="Zone de texte 146" o:spid="_x0000_s1051" type="#_x0000_t202" style="position:absolute;left:0;text-align:left;margin-left:257.8pt;margin-top:27.45pt;width:45pt;height:22.1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" fillcolor="white [3201]" stroked="f" strokeweight=".5pt">
                <v:textbox>
                  <w:txbxContent>
                    <w:p w:rsidR="00121CDF" w:rsidRPr="00267E67" w:rsidRDefault="00121CDF" w:rsidP="00DA3159">
                      <w:pPr>
                        <w:rPr>
                          <w:color w:val="8496B0" w:themeColor="text2" w:themeTint="99"/>
                          <w:sz w:val="24"/>
                        </w:rPr>
                      </w:pPr>
                      <w:r w:rsidRPr="00267E67">
                        <w:rPr>
                          <w:color w:val="8496B0" w:themeColor="text2" w:themeTint="99"/>
                          <w:sz w:val="24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8052D1" wp14:editId="7EF5F6F6">
                <wp:simplePos x="0" y="0"/>
                <wp:positionH relativeFrom="column">
                  <wp:posOffset>2075244</wp:posOffset>
                </wp:positionH>
                <wp:positionV relativeFrom="paragraph">
                  <wp:posOffset>342265</wp:posOffset>
                </wp:positionV>
                <wp:extent cx="571500" cy="280670"/>
                <wp:effectExtent l="0" t="6985" r="0" b="0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5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267E67" w:rsidRDefault="00121CDF" w:rsidP="00DA3159">
                            <w:pPr>
                              <w:rPr>
                                <w:color w:val="8496B0" w:themeColor="text2" w:themeTint="99"/>
                                <w:sz w:val="24"/>
                              </w:rPr>
                            </w:pPr>
                            <w:r w:rsidRPr="00267E67">
                              <w:rPr>
                                <w:color w:val="8496B0" w:themeColor="text2" w:themeTint="99"/>
                                <w:sz w:val="24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52D1" id="Zone de texte 147" o:spid="_x0000_s1052" type="#_x0000_t202" style="position:absolute;left:0;text-align:left;margin-left:163.4pt;margin-top:26.95pt;width:45pt;height:22.1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" fillcolor="white [3201]" stroked="f" strokeweight=".5pt">
                <v:textbox>
                  <w:txbxContent>
                    <w:p w:rsidR="00121CDF" w:rsidRPr="00267E67" w:rsidRDefault="00121CDF" w:rsidP="00DA3159">
                      <w:pPr>
                        <w:rPr>
                          <w:color w:val="8496B0" w:themeColor="text2" w:themeTint="99"/>
                          <w:sz w:val="24"/>
                        </w:rPr>
                      </w:pPr>
                      <w:r w:rsidRPr="00267E67">
                        <w:rPr>
                          <w:color w:val="8496B0" w:themeColor="text2" w:themeTint="99"/>
                          <w:sz w:val="24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102FCE" wp14:editId="3106D62B">
                <wp:simplePos x="0" y="0"/>
                <wp:positionH relativeFrom="column">
                  <wp:posOffset>855981</wp:posOffset>
                </wp:positionH>
                <wp:positionV relativeFrom="paragraph">
                  <wp:posOffset>349250</wp:posOffset>
                </wp:positionV>
                <wp:extent cx="571762" cy="280894"/>
                <wp:effectExtent l="0" t="6985" r="0" b="0"/>
                <wp:wrapNone/>
                <wp:docPr id="148" name="Zone de text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762" cy="28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267E67" w:rsidRDefault="00121CDF" w:rsidP="00DA3159">
                            <w:pPr>
                              <w:rPr>
                                <w:color w:val="8496B0" w:themeColor="text2" w:themeTint="99"/>
                                <w:sz w:val="24"/>
                              </w:rPr>
                            </w:pPr>
                            <w:r w:rsidRPr="00267E67">
                              <w:rPr>
                                <w:color w:val="8496B0" w:themeColor="text2" w:themeTint="99"/>
                                <w:sz w:val="24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2FCE" id="Zone de texte 148" o:spid="_x0000_s1053" type="#_x0000_t202" style="position:absolute;left:0;text-align:left;margin-left:67.4pt;margin-top:27.5pt;width:45pt;height:22.1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" fillcolor="white [3201]" stroked="f" strokeweight=".5pt">
                <v:textbox>
                  <w:txbxContent>
                    <w:p w:rsidR="00121CDF" w:rsidRPr="00267E67" w:rsidRDefault="00121CDF" w:rsidP="00DA3159">
                      <w:pPr>
                        <w:rPr>
                          <w:color w:val="8496B0" w:themeColor="text2" w:themeTint="99"/>
                          <w:sz w:val="24"/>
                        </w:rPr>
                      </w:pPr>
                      <w:r w:rsidRPr="00267E67">
                        <w:rPr>
                          <w:color w:val="8496B0" w:themeColor="text2" w:themeTint="99"/>
                          <w:sz w:val="24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52EB69" wp14:editId="7E1E1965">
                <wp:simplePos x="0" y="0"/>
                <wp:positionH relativeFrom="column">
                  <wp:posOffset>1336259</wp:posOffset>
                </wp:positionH>
                <wp:positionV relativeFrom="paragraph">
                  <wp:posOffset>189299</wp:posOffset>
                </wp:positionV>
                <wp:extent cx="0" cy="576303"/>
                <wp:effectExtent l="95250" t="0" r="57150" b="52705"/>
                <wp:wrapNone/>
                <wp:docPr id="152" name="Connecteur droit avec flèch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3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9FAB" id="Connecteur droit avec flèche 152" o:spid="_x0000_s1026" type="#_x0000_t32" style="position:absolute;margin-left:105.2pt;margin-top:14.9pt;width:0;height:45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" strokecolor="#8496b0 [1951]" strokeweight="2.25pt">
                <v:stroke endarrow="block" joinstyle="miter"/>
              </v:shape>
            </w:pict>
          </mc:Fallback>
        </mc:AlternateContent>
      </w:r>
    </w:p>
    <w:p w:rsidR="00DA3159" w:rsidRDefault="006270F3" w:rsidP="00265063">
      <w:pPr>
        <w:pStyle w:val="Paragraphe"/>
        <w:ind w:firstLine="0"/>
      </w:pPr>
      <w:r>
        <w:rPr>
          <w:noProof/>
          <w:lang w:eastAsia="fr-FR"/>
        </w:rPr>
        <w:drawing>
          <wp:anchor distT="0" distB="0" distL="114300" distR="114300" simplePos="0" relativeHeight="251789312" behindDoc="1" locked="0" layoutInCell="1" allowOverlap="1" wp14:anchorId="68C61C3F" wp14:editId="13367BD3">
            <wp:simplePos x="0" y="0"/>
            <wp:positionH relativeFrom="column">
              <wp:posOffset>5751830</wp:posOffset>
            </wp:positionH>
            <wp:positionV relativeFrom="paragraph">
              <wp:posOffset>96726</wp:posOffset>
            </wp:positionV>
            <wp:extent cx="417195" cy="347345"/>
            <wp:effectExtent l="0" t="0" r="1905" b="0"/>
            <wp:wrapNone/>
            <wp:docPr id="164" name="Image 164" descr="C:\Users\ijonc\Downloads\ledro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jonc\Downloads\ledroug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95456" behindDoc="1" locked="0" layoutInCell="1" allowOverlap="1" wp14:anchorId="2C390673" wp14:editId="22B9377B">
            <wp:simplePos x="0" y="0"/>
            <wp:positionH relativeFrom="column">
              <wp:posOffset>5325521</wp:posOffset>
            </wp:positionH>
            <wp:positionV relativeFrom="paragraph">
              <wp:posOffset>103505</wp:posOffset>
            </wp:positionV>
            <wp:extent cx="429260" cy="327660"/>
            <wp:effectExtent l="0" t="0" r="8890" b="0"/>
            <wp:wrapNone/>
            <wp:docPr id="174" name="Image 174" descr="C:\Users\ijonc\Downloads\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jonc\Downloads\buzze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159">
        <w:rPr>
          <w:noProof/>
          <w:lang w:eastAsia="fr-FR"/>
        </w:rPr>
        <w:drawing>
          <wp:anchor distT="0" distB="0" distL="114300" distR="114300" simplePos="0" relativeHeight="251762688" behindDoc="0" locked="0" layoutInCell="1" allowOverlap="1" wp14:anchorId="36922B06" wp14:editId="208947A5">
            <wp:simplePos x="0" y="0"/>
            <wp:positionH relativeFrom="column">
              <wp:posOffset>4658360</wp:posOffset>
            </wp:positionH>
            <wp:positionV relativeFrom="paragraph">
              <wp:posOffset>202629</wp:posOffset>
            </wp:positionV>
            <wp:extent cx="622300" cy="622300"/>
            <wp:effectExtent l="0" t="0" r="6350" b="6350"/>
            <wp:wrapNone/>
            <wp:docPr id="156" name="Image 156" descr="Résultat de recherche d'images pour &quot;vibrat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ibrateur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159">
        <w:rPr>
          <w:noProof/>
          <w:lang w:eastAsia="fr-FR"/>
        </w:rPr>
        <w:drawing>
          <wp:anchor distT="0" distB="0" distL="114300" distR="114300" simplePos="0" relativeHeight="251761664" behindDoc="0" locked="0" layoutInCell="1" allowOverlap="1" wp14:anchorId="4D8E3CD6" wp14:editId="64C0CAE9">
            <wp:simplePos x="0" y="0"/>
            <wp:positionH relativeFrom="column">
              <wp:posOffset>3420681</wp:posOffset>
            </wp:positionH>
            <wp:positionV relativeFrom="paragraph">
              <wp:posOffset>226695</wp:posOffset>
            </wp:positionV>
            <wp:extent cx="622300" cy="622300"/>
            <wp:effectExtent l="0" t="0" r="6350" b="6350"/>
            <wp:wrapNone/>
            <wp:docPr id="157" name="Image 157" descr="Résultat de recherche d'images pour &quot;vibrat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ibrateur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159">
        <w:rPr>
          <w:noProof/>
          <w:lang w:eastAsia="fr-FR"/>
        </w:rPr>
        <w:drawing>
          <wp:anchor distT="0" distB="0" distL="114300" distR="114300" simplePos="0" relativeHeight="251760640" behindDoc="0" locked="0" layoutInCell="1" allowOverlap="1" wp14:anchorId="53353F6F" wp14:editId="3CCF69A7">
            <wp:simplePos x="0" y="0"/>
            <wp:positionH relativeFrom="column">
              <wp:posOffset>2203273</wp:posOffset>
            </wp:positionH>
            <wp:positionV relativeFrom="paragraph">
              <wp:posOffset>212015</wp:posOffset>
            </wp:positionV>
            <wp:extent cx="622402" cy="622402"/>
            <wp:effectExtent l="0" t="0" r="6350" b="6350"/>
            <wp:wrapNone/>
            <wp:docPr id="158" name="Image 158" descr="Résultat de recherche d'images pour &quot;vibrat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ibrateur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2402" cy="62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159">
        <w:rPr>
          <w:noProof/>
          <w:lang w:eastAsia="fr-FR"/>
        </w:rPr>
        <w:drawing>
          <wp:anchor distT="0" distB="0" distL="114300" distR="114300" simplePos="0" relativeHeight="251759616" behindDoc="1" locked="0" layoutInCell="1" allowOverlap="1" wp14:anchorId="7C150DD2" wp14:editId="4EC02F8B">
            <wp:simplePos x="0" y="0"/>
            <wp:positionH relativeFrom="column">
              <wp:posOffset>929005</wp:posOffset>
            </wp:positionH>
            <wp:positionV relativeFrom="paragraph">
              <wp:posOffset>220980</wp:posOffset>
            </wp:positionV>
            <wp:extent cx="622300" cy="622300"/>
            <wp:effectExtent l="0" t="0" r="6350" b="6350"/>
            <wp:wrapNone/>
            <wp:docPr id="159" name="Image 159" descr="Résultat de recherche d'images pour &quot;vibrat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ibrateur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3159" w:rsidRDefault="006270F3" w:rsidP="00DA3159">
      <w:pPr>
        <w:pStyle w:val="Paragraph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534CE5" wp14:editId="6EB9C814">
                <wp:simplePos x="0" y="0"/>
                <wp:positionH relativeFrom="column">
                  <wp:posOffset>5298440</wp:posOffset>
                </wp:positionH>
                <wp:positionV relativeFrom="paragraph">
                  <wp:posOffset>95679</wp:posOffset>
                </wp:positionV>
                <wp:extent cx="1056640" cy="264160"/>
                <wp:effectExtent l="0" t="0" r="0" b="254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267E67" w:rsidRDefault="00121CDF" w:rsidP="006270F3">
                            <w:pPr>
                              <w:spacing w:after="0"/>
                              <w:rPr>
                                <w:color w:val="8496B0" w:themeColor="text2" w:themeTint="99"/>
                                <w:sz w:val="24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</w:rPr>
                              <w:t xml:space="preserve">LED - </w:t>
                            </w:r>
                            <w:proofErr w:type="spellStart"/>
                            <w:r>
                              <w:rPr>
                                <w:color w:val="8496B0" w:themeColor="text2" w:themeTint="99"/>
                                <w:sz w:val="24"/>
                              </w:rPr>
                              <w:t>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4CE5" id="Zone de texte 176" o:spid="_x0000_s1054" type="#_x0000_t202" style="position:absolute;left:0;text-align:left;margin-left:417.2pt;margin-top:7.55pt;width:83.2pt;height:20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" fillcolor="white [3201]" stroked="f" strokeweight=".5pt">
                <v:textbox>
                  <w:txbxContent>
                    <w:p w:rsidR="00121CDF" w:rsidRPr="00267E67" w:rsidRDefault="00121CDF" w:rsidP="006270F3">
                      <w:pPr>
                        <w:spacing w:after="0"/>
                        <w:rPr>
                          <w:color w:val="8496B0" w:themeColor="text2" w:themeTint="99"/>
                          <w:sz w:val="24"/>
                        </w:rPr>
                      </w:pPr>
                      <w:r>
                        <w:rPr>
                          <w:color w:val="8496B0" w:themeColor="text2" w:themeTint="99"/>
                          <w:sz w:val="24"/>
                        </w:rPr>
                        <w:t xml:space="preserve">LED - </w:t>
                      </w:r>
                      <w:proofErr w:type="spellStart"/>
                      <w:r>
                        <w:rPr>
                          <w:color w:val="8496B0" w:themeColor="text2" w:themeTint="99"/>
                          <w:sz w:val="24"/>
                        </w:rPr>
                        <w:t>Buzzer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31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004ADBB8" wp14:editId="52DBE521">
                <wp:simplePos x="0" y="0"/>
                <wp:positionH relativeFrom="margin">
                  <wp:posOffset>613410</wp:posOffset>
                </wp:positionH>
                <wp:positionV relativeFrom="paragraph">
                  <wp:posOffset>321945</wp:posOffset>
                </wp:positionV>
                <wp:extent cx="1644015" cy="434340"/>
                <wp:effectExtent l="0" t="0" r="0" b="3810"/>
                <wp:wrapNone/>
                <wp:docPr id="153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CDF" w:rsidRPr="00542109" w:rsidRDefault="00121CDF" w:rsidP="00DA3159">
                            <w:pPr>
                              <w:spacing w:line="240" w:lineRule="auto"/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Harnais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DBB8" id="Zone de texte 153" o:spid="_x0000_s1055" type="#_x0000_t202" style="position:absolute;left:0;text-align:left;margin-left:48.3pt;margin-top:25.35pt;width:129.45pt;height:34.2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" fillcolor="white [3201]" stroked="f" strokeweight=".5pt">
                <v:textbox>
                  <w:txbxContent>
                    <w:p w:rsidR="00121CDF" w:rsidRPr="00542109" w:rsidRDefault="00121CDF" w:rsidP="00DA3159">
                      <w:pPr>
                        <w:spacing w:line="240" w:lineRule="auto"/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b/>
                          <w:color w:val="8496B0" w:themeColor="text2" w:themeTint="99"/>
                        </w:rPr>
                        <w:t>Harnais actionneurs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607F" w:rsidRPr="002D5BF9" w:rsidRDefault="0099607F" w:rsidP="006270F3">
      <w:pPr>
        <w:pStyle w:val="Paragraphe"/>
        <w:ind w:firstLine="0"/>
      </w:pPr>
    </w:p>
    <w:p w:rsidR="00265063" w:rsidRDefault="00265063" w:rsidP="00265063">
      <w:pPr>
        <w:pStyle w:val="Titre2"/>
        <w:numPr>
          <w:ilvl w:val="0"/>
          <w:numId w:val="0"/>
        </w:numPr>
        <w:ind w:left="567"/>
      </w:pPr>
    </w:p>
    <w:p w:rsidR="00265063" w:rsidRDefault="00265063" w:rsidP="00265063">
      <w:pPr>
        <w:pStyle w:val="Titre2"/>
        <w:numPr>
          <w:ilvl w:val="0"/>
          <w:numId w:val="0"/>
        </w:numPr>
        <w:ind w:left="567" w:hanging="567"/>
      </w:pPr>
    </w:p>
    <w:p w:rsidR="008E3FC9" w:rsidRDefault="008E3FC9" w:rsidP="008E3FC9">
      <w:pPr>
        <w:pStyle w:val="Titre2"/>
      </w:pPr>
      <w:bookmarkStart w:id="13" w:name="_Toc495933413"/>
      <w:r>
        <w:t>Solutions Matérielles</w:t>
      </w:r>
      <w:bookmarkEnd w:id="13"/>
    </w:p>
    <w:p w:rsidR="009A7F40" w:rsidRDefault="009A7F40" w:rsidP="009A7F40">
      <w:pPr>
        <w:pStyle w:val="Titre3"/>
      </w:pPr>
      <w:bookmarkStart w:id="14" w:name="_Toc495933414"/>
      <w:r>
        <w:t>Système de supervision</w:t>
      </w:r>
      <w:bookmarkEnd w:id="14"/>
    </w:p>
    <w:p w:rsidR="009A7F40" w:rsidRDefault="009A7F40" w:rsidP="002135AF">
      <w:pPr>
        <w:pStyle w:val="Paragraphedeliste"/>
        <w:ind w:firstLine="414"/>
      </w:pPr>
      <w:r>
        <w:t xml:space="preserve">Le système de supervision du harnais assure le routage des commandes de vibration de l’application Android vers les systèmes de contrôles. </w:t>
      </w:r>
    </w:p>
    <w:p w:rsidR="00EA6BD7" w:rsidRDefault="002135AF" w:rsidP="00EA6BD7">
      <w:pPr>
        <w:pStyle w:val="Paragraphedeliste"/>
        <w:ind w:firstLine="414"/>
      </w:pPr>
      <w:r>
        <w:t>Ci-dessous un comparatif des différentes solutions existantes avec ou sans système d’exploitation.</w:t>
      </w:r>
    </w:p>
    <w:p w:rsidR="00EA6BD7" w:rsidRDefault="00EA6BD7" w:rsidP="00EA6BD7">
      <w:pPr>
        <w:pStyle w:val="Paragraphedeliste"/>
        <w:ind w:firstLine="414"/>
      </w:pPr>
    </w:p>
    <w:p w:rsidR="00EA6BD7" w:rsidRDefault="00EA6BD7" w:rsidP="00EA6BD7">
      <w:pPr>
        <w:pStyle w:val="Paragraphedeliste"/>
        <w:ind w:firstLine="414"/>
      </w:pPr>
    </w:p>
    <w:p w:rsidR="00EA6BD7" w:rsidRDefault="00EA6BD7" w:rsidP="00EA6BD7">
      <w:pPr>
        <w:pStyle w:val="Paragraphedeliste"/>
        <w:ind w:firstLine="414"/>
      </w:pPr>
    </w:p>
    <w:tbl>
      <w:tblPr>
        <w:tblStyle w:val="Grilledutableau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32"/>
        <w:gridCol w:w="2621"/>
        <w:gridCol w:w="2126"/>
        <w:gridCol w:w="3119"/>
      </w:tblGrid>
      <w:tr w:rsidR="007C49BE" w:rsidTr="007C49BE">
        <w:trPr>
          <w:cantSplit/>
          <w:trHeight w:val="1134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r>
              <w:lastRenderedPageBreak/>
              <w:t>Divers</w:t>
            </w:r>
          </w:p>
        </w:tc>
        <w:tc>
          <w:tcPr>
            <w:tcW w:w="2621" w:type="dxa"/>
          </w:tcPr>
          <w:p w:rsidR="002135AF" w:rsidRDefault="00030499" w:rsidP="00A16A3C">
            <w:pPr>
              <w:pStyle w:val="Paragraphedeliste"/>
              <w:ind w:left="0"/>
            </w:pPr>
            <w:proofErr w:type="spellStart"/>
            <w:r>
              <w:t>Activment</w:t>
            </w:r>
            <w:proofErr w:type="spellEnd"/>
            <w:r>
              <w:t xml:space="preserve"> supporté,</w:t>
            </w:r>
          </w:p>
          <w:p w:rsidR="00030499" w:rsidRDefault="00030499" w:rsidP="00A16A3C">
            <w:pPr>
              <w:pStyle w:val="Paragraphedeliste"/>
              <w:ind w:left="0"/>
            </w:pPr>
            <w:r>
              <w:t xml:space="preserve">Grosse communauté, </w:t>
            </w:r>
          </w:p>
          <w:p w:rsidR="00030499" w:rsidRDefault="00030499" w:rsidP="00A16A3C">
            <w:pPr>
              <w:pStyle w:val="Paragraphedeliste"/>
              <w:ind w:left="0"/>
            </w:pPr>
            <w:r>
              <w:t xml:space="preserve">Tutoriels très nombreux. </w:t>
            </w:r>
          </w:p>
          <w:p w:rsidR="00C74DC4" w:rsidRDefault="00C74DC4" w:rsidP="00A16A3C">
            <w:pPr>
              <w:pStyle w:val="Paragraphedeliste"/>
              <w:ind w:left="0"/>
            </w:pPr>
            <w:r>
              <w:t xml:space="preserve">Wifi intégré – antenne cavité à résonnance dans la </w:t>
            </w:r>
            <w:proofErr w:type="spellStart"/>
            <w:r>
              <w:t>board</w:t>
            </w:r>
            <w:proofErr w:type="spellEnd"/>
            <w:r>
              <w:t>, Access Point OK</w:t>
            </w:r>
          </w:p>
        </w:tc>
        <w:tc>
          <w:tcPr>
            <w:tcW w:w="2126" w:type="dxa"/>
          </w:tcPr>
          <w:p w:rsidR="002135AF" w:rsidRDefault="00C74DC4" w:rsidP="00A16A3C">
            <w:pPr>
              <w:pStyle w:val="Paragraphedeliste"/>
              <w:ind w:left="0"/>
            </w:pPr>
            <w:proofErr w:type="spellStart"/>
            <w:r w:rsidRPr="00C74DC4">
              <w:t>Wi-fi</w:t>
            </w:r>
            <w:proofErr w:type="spellEnd"/>
            <w:r w:rsidRPr="00C74DC4">
              <w:t xml:space="preserve"> </w:t>
            </w:r>
            <w:proofErr w:type="spellStart"/>
            <w:r w:rsidRPr="00C74DC4">
              <w:t>integré</w:t>
            </w:r>
            <w:proofErr w:type="spellEnd"/>
            <w:r w:rsidRPr="00C74DC4">
              <w:t xml:space="preserve"> portée th 300M, </w:t>
            </w:r>
            <w:proofErr w:type="spellStart"/>
            <w:r w:rsidRPr="00C74DC4">
              <w:t>Accespoint</w:t>
            </w:r>
            <w:proofErr w:type="spellEnd"/>
            <w:r w:rsidRPr="00C74DC4">
              <w:t xml:space="preserve"> OK, Audio </w:t>
            </w:r>
            <w:proofErr w:type="spellStart"/>
            <w:proofErr w:type="gramStart"/>
            <w:r w:rsidRPr="00C74DC4">
              <w:t>Outpout</w:t>
            </w:r>
            <w:proofErr w:type="spellEnd"/>
            <w:r w:rsidRPr="00C74DC4">
              <w:t>(</w:t>
            </w:r>
            <w:proofErr w:type="gramEnd"/>
            <w:r w:rsidRPr="00C74DC4">
              <w:t>jack)</w:t>
            </w:r>
          </w:p>
        </w:tc>
        <w:tc>
          <w:tcPr>
            <w:tcW w:w="3119" w:type="dxa"/>
          </w:tcPr>
          <w:p w:rsidR="002135AF" w:rsidRDefault="007C49BE" w:rsidP="00A16A3C">
            <w:pPr>
              <w:pStyle w:val="Paragraphedeliste"/>
              <w:ind w:left="0"/>
            </w:pPr>
            <w:r>
              <w:t>Programmable en commande AT</w:t>
            </w:r>
          </w:p>
          <w:p w:rsidR="007C49BE" w:rsidRDefault="007C49BE" w:rsidP="00A16A3C">
            <w:pPr>
              <w:pStyle w:val="Paragraphedeliste"/>
              <w:ind w:left="0"/>
            </w:pPr>
            <w:r>
              <w:t>6 Sorties PWM</w:t>
            </w:r>
          </w:p>
          <w:p w:rsidR="007C49BE" w:rsidRDefault="007C49BE" w:rsidP="00A16A3C">
            <w:pPr>
              <w:pStyle w:val="Paragraphedeliste"/>
              <w:ind w:left="0"/>
            </w:pPr>
            <w:r>
              <w:t xml:space="preserve">Piles TCP/IP intégrés. </w:t>
            </w:r>
          </w:p>
        </w:tc>
      </w:tr>
      <w:tr w:rsidR="007C49BE" w:rsidTr="00EA6BD7">
        <w:trPr>
          <w:cantSplit/>
          <w:trHeight w:val="274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r>
              <w:t>Carte SD</w:t>
            </w:r>
          </w:p>
        </w:tc>
        <w:tc>
          <w:tcPr>
            <w:tcW w:w="2621" w:type="dxa"/>
          </w:tcPr>
          <w:p w:rsidR="002135AF" w:rsidRDefault="00030499" w:rsidP="00A16A3C">
            <w:pPr>
              <w:pStyle w:val="Paragraphedeliste"/>
              <w:ind w:left="0"/>
            </w:pPr>
            <w:r>
              <w:t>Oui</w:t>
            </w:r>
          </w:p>
        </w:tc>
        <w:tc>
          <w:tcPr>
            <w:tcW w:w="2126" w:type="dxa"/>
          </w:tcPr>
          <w:p w:rsidR="002135AF" w:rsidRDefault="00C74DC4" w:rsidP="00A16A3C">
            <w:pPr>
              <w:pStyle w:val="Paragraphedeliste"/>
              <w:ind w:left="0"/>
            </w:pPr>
            <w:r>
              <w:t>Non</w:t>
            </w:r>
          </w:p>
        </w:tc>
        <w:tc>
          <w:tcPr>
            <w:tcW w:w="3119" w:type="dxa"/>
          </w:tcPr>
          <w:p w:rsidR="002135AF" w:rsidRDefault="007C49BE" w:rsidP="00A16A3C">
            <w:pPr>
              <w:pStyle w:val="Paragraphedeliste"/>
              <w:ind w:left="0"/>
            </w:pPr>
            <w:r>
              <w:t>Non</w:t>
            </w:r>
          </w:p>
        </w:tc>
      </w:tr>
      <w:tr w:rsidR="007C49BE" w:rsidTr="007C49BE">
        <w:trPr>
          <w:cantSplit/>
          <w:trHeight w:val="885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r>
              <w:t>Emprunte mémoire</w:t>
            </w:r>
          </w:p>
        </w:tc>
        <w:tc>
          <w:tcPr>
            <w:tcW w:w="2621" w:type="dxa"/>
          </w:tcPr>
          <w:p w:rsidR="002135AF" w:rsidRDefault="00030499" w:rsidP="00A16A3C">
            <w:pPr>
              <w:pStyle w:val="Paragraphedeliste"/>
              <w:ind w:left="0"/>
            </w:pPr>
            <w:r>
              <w:t>Réductible (</w:t>
            </w:r>
            <w:hyperlink r:id="rId24" w:history="1">
              <w:r w:rsidRPr="00030499">
                <w:rPr>
                  <w:rStyle w:val="Lienhypertexte"/>
                </w:rPr>
                <w:t>lien</w:t>
              </w:r>
            </w:hyperlink>
            <w:r>
              <w:t>)</w:t>
            </w:r>
          </w:p>
        </w:tc>
        <w:tc>
          <w:tcPr>
            <w:tcW w:w="2126" w:type="dxa"/>
          </w:tcPr>
          <w:p w:rsidR="002135AF" w:rsidRDefault="00C74DC4" w:rsidP="00A16A3C">
            <w:pPr>
              <w:pStyle w:val="Paragraphedeliste"/>
              <w:ind w:left="0"/>
            </w:pPr>
            <w:r>
              <w:t>N/A</w:t>
            </w:r>
          </w:p>
        </w:tc>
        <w:tc>
          <w:tcPr>
            <w:tcW w:w="3119" w:type="dxa"/>
          </w:tcPr>
          <w:p w:rsidR="007C49BE" w:rsidRPr="007C49BE" w:rsidRDefault="007C49BE" w:rsidP="007C49B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7C49BE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Flash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7C49BE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32 Ko</w:t>
            </w:r>
          </w:p>
          <w:p w:rsidR="007C49BE" w:rsidRDefault="007C49BE" w:rsidP="007C49B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7C49BE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SRAM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7C49BE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 Ko</w:t>
            </w:r>
          </w:p>
          <w:p w:rsidR="002135AF" w:rsidRPr="007C49BE" w:rsidRDefault="007C49BE" w:rsidP="007C49B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7C49BE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EEPROM 1</w:t>
            </w:r>
          </w:p>
        </w:tc>
      </w:tr>
      <w:tr w:rsidR="007C49BE" w:rsidTr="007C49BE">
        <w:trPr>
          <w:cantSplit/>
          <w:trHeight w:val="819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r>
              <w:t>Temps de boot</w:t>
            </w:r>
          </w:p>
        </w:tc>
        <w:tc>
          <w:tcPr>
            <w:tcW w:w="2621" w:type="dxa"/>
          </w:tcPr>
          <w:p w:rsidR="002135AF" w:rsidRDefault="00030499" w:rsidP="00A16A3C">
            <w:pPr>
              <w:pStyle w:val="Paragraphedeliste"/>
              <w:ind w:left="0"/>
            </w:pPr>
            <w:r>
              <w:t>27 seconde jusqu’à ligne de commande</w:t>
            </w:r>
          </w:p>
        </w:tc>
        <w:tc>
          <w:tcPr>
            <w:tcW w:w="2126" w:type="dxa"/>
          </w:tcPr>
          <w:p w:rsidR="002135AF" w:rsidRDefault="00C74DC4" w:rsidP="00A16A3C">
            <w:pPr>
              <w:pStyle w:val="Paragraphedeliste"/>
              <w:ind w:left="0"/>
            </w:pPr>
            <w:r>
              <w:t>N/A</w:t>
            </w:r>
          </w:p>
        </w:tc>
        <w:tc>
          <w:tcPr>
            <w:tcW w:w="3119" w:type="dxa"/>
          </w:tcPr>
          <w:p w:rsidR="002135AF" w:rsidRDefault="007C49BE" w:rsidP="00A16A3C">
            <w:pPr>
              <w:pStyle w:val="Paragraphedeliste"/>
              <w:ind w:left="0"/>
            </w:pPr>
            <w:r>
              <w:t>N/A</w:t>
            </w:r>
          </w:p>
        </w:tc>
      </w:tr>
      <w:tr w:rsidR="007C49BE" w:rsidTr="007C49BE">
        <w:trPr>
          <w:cantSplit/>
          <w:trHeight w:val="1134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proofErr w:type="spellStart"/>
            <w:r>
              <w:t>Consso</w:t>
            </w:r>
            <w:proofErr w:type="spellEnd"/>
          </w:p>
        </w:tc>
        <w:tc>
          <w:tcPr>
            <w:tcW w:w="2621" w:type="dxa"/>
          </w:tcPr>
          <w:p w:rsidR="002135AF" w:rsidRDefault="00A16A3C" w:rsidP="00A16A3C">
            <w:pPr>
              <w:pStyle w:val="Paragraphedeliste"/>
              <w:ind w:left="0"/>
            </w:pPr>
            <w:r>
              <w:t>160 mA</w:t>
            </w:r>
            <w:r w:rsidR="00030499">
              <w:t xml:space="preserve"> (officiel) </w:t>
            </w:r>
            <w:proofErr w:type="gramStart"/>
            <w:r w:rsidR="00030499">
              <w:t>( 0.5</w:t>
            </w:r>
            <w:proofErr w:type="gramEnd"/>
            <w:r w:rsidR="00030499">
              <w:t xml:space="preserve"> – 0.7 W) réductible (30mA – </w:t>
            </w:r>
            <w:hyperlink r:id="rId25" w:history="1">
              <w:r w:rsidR="00030499" w:rsidRPr="00030499">
                <w:rPr>
                  <w:rStyle w:val="Lienhypertexte"/>
                </w:rPr>
                <w:t>lien</w:t>
              </w:r>
            </w:hyperlink>
            <w:r w:rsidR="00030499">
              <w:t>)</w:t>
            </w:r>
          </w:p>
        </w:tc>
        <w:tc>
          <w:tcPr>
            <w:tcW w:w="2126" w:type="dxa"/>
          </w:tcPr>
          <w:p w:rsidR="002135AF" w:rsidRDefault="00C74DC4" w:rsidP="00A16A3C">
            <w:pPr>
              <w:pStyle w:val="Paragraphedeliste"/>
              <w:ind w:left="0"/>
            </w:pPr>
            <w:r>
              <w:t xml:space="preserve">160 mA </w:t>
            </w:r>
          </w:p>
        </w:tc>
        <w:tc>
          <w:tcPr>
            <w:tcW w:w="3119" w:type="dxa"/>
          </w:tcPr>
          <w:p w:rsidR="002135AF" w:rsidRDefault="007C49BE" w:rsidP="00A16A3C">
            <w:pPr>
              <w:pStyle w:val="Paragraphedeliste"/>
              <w:ind w:left="0"/>
            </w:pPr>
            <w:r>
              <w:t>N/A</w:t>
            </w:r>
          </w:p>
        </w:tc>
      </w:tr>
      <w:tr w:rsidR="007C49BE" w:rsidTr="007C49BE">
        <w:trPr>
          <w:cantSplit/>
          <w:trHeight w:val="825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r>
              <w:t>Durci</w:t>
            </w:r>
          </w:p>
        </w:tc>
        <w:tc>
          <w:tcPr>
            <w:tcW w:w="2621" w:type="dxa"/>
          </w:tcPr>
          <w:p w:rsidR="002135AF" w:rsidRDefault="00A16A3C" w:rsidP="00A16A3C">
            <w:pPr>
              <w:pStyle w:val="Paragraphedeliste"/>
              <w:ind w:left="0"/>
            </w:pPr>
            <w:r>
              <w:t xml:space="preserve">Uniquement </w:t>
            </w:r>
            <w:proofErr w:type="spellStart"/>
            <w:r>
              <w:t>raspberry</w:t>
            </w:r>
            <w:proofErr w:type="spellEnd"/>
            <w:r>
              <w:t xml:space="preserve"> classique</w:t>
            </w:r>
          </w:p>
        </w:tc>
        <w:tc>
          <w:tcPr>
            <w:tcW w:w="2126" w:type="dxa"/>
          </w:tcPr>
          <w:p w:rsidR="002135AF" w:rsidRDefault="00030499" w:rsidP="00A16A3C">
            <w:pPr>
              <w:pStyle w:val="Paragraphedeliste"/>
              <w:ind w:left="0"/>
            </w:pPr>
            <w:r>
              <w:t>Non</w:t>
            </w:r>
          </w:p>
        </w:tc>
        <w:tc>
          <w:tcPr>
            <w:tcW w:w="3119" w:type="dxa"/>
          </w:tcPr>
          <w:p w:rsidR="002135AF" w:rsidRDefault="007C49BE" w:rsidP="00A16A3C">
            <w:pPr>
              <w:pStyle w:val="Paragraphedeliste"/>
              <w:ind w:left="0"/>
            </w:pPr>
            <w:r>
              <w:t xml:space="preserve">Non </w:t>
            </w:r>
          </w:p>
        </w:tc>
      </w:tr>
      <w:tr w:rsidR="007C49BE" w:rsidTr="00EA6BD7">
        <w:trPr>
          <w:cantSplit/>
          <w:trHeight w:val="1653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r>
              <w:t>Génération / distribution</w:t>
            </w:r>
          </w:p>
        </w:tc>
        <w:tc>
          <w:tcPr>
            <w:tcW w:w="2621" w:type="dxa"/>
          </w:tcPr>
          <w:p w:rsidR="002135AF" w:rsidRDefault="00577241" w:rsidP="00A16A3C">
            <w:pPr>
              <w:pStyle w:val="Paragraphedeliste"/>
              <w:ind w:left="0"/>
            </w:pPr>
            <w:proofErr w:type="spellStart"/>
            <w:r>
              <w:t>Yocto</w:t>
            </w:r>
            <w:proofErr w:type="spellEnd"/>
          </w:p>
          <w:p w:rsidR="00577241" w:rsidRDefault="00A16A3C" w:rsidP="00A16A3C">
            <w:pPr>
              <w:pStyle w:val="Paragraphedeliste"/>
              <w:ind w:left="0"/>
            </w:pPr>
            <w:proofErr w:type="spellStart"/>
            <w:r>
              <w:t>Openembedded</w:t>
            </w:r>
            <w:proofErr w:type="spellEnd"/>
            <w:r>
              <w:t xml:space="preserve"> (à tester)</w:t>
            </w:r>
          </w:p>
          <w:p w:rsidR="00030499" w:rsidRDefault="00030499" w:rsidP="00A16A3C">
            <w:pPr>
              <w:pStyle w:val="Paragraphedeliste"/>
              <w:ind w:left="0"/>
            </w:pPr>
            <w:r>
              <w:t xml:space="preserve">Jessie Lite </w:t>
            </w:r>
            <w:proofErr w:type="gramStart"/>
            <w:r>
              <w:t>( faible</w:t>
            </w:r>
            <w:proofErr w:type="gramEnd"/>
            <w:r>
              <w:t xml:space="preserve"> </w:t>
            </w:r>
            <w:proofErr w:type="spellStart"/>
            <w:r>
              <w:t>consso</w:t>
            </w:r>
            <w:proofErr w:type="spellEnd"/>
            <w:r>
              <w:t>)</w:t>
            </w:r>
          </w:p>
          <w:p w:rsidR="00A16A3C" w:rsidRDefault="00A16A3C" w:rsidP="00A16A3C">
            <w:pPr>
              <w:pStyle w:val="Paragraphedeliste"/>
              <w:ind w:left="0"/>
            </w:pPr>
          </w:p>
        </w:tc>
        <w:tc>
          <w:tcPr>
            <w:tcW w:w="2126" w:type="dxa"/>
          </w:tcPr>
          <w:p w:rsidR="002135AF" w:rsidRDefault="00030499" w:rsidP="00A16A3C">
            <w:pPr>
              <w:pStyle w:val="Paragraphedeliste"/>
              <w:ind w:left="0"/>
            </w:pPr>
            <w:r>
              <w:t>N/A</w:t>
            </w:r>
          </w:p>
        </w:tc>
        <w:tc>
          <w:tcPr>
            <w:tcW w:w="3119" w:type="dxa"/>
          </w:tcPr>
          <w:p w:rsidR="002135AF" w:rsidRDefault="007C49BE" w:rsidP="00A16A3C">
            <w:pPr>
              <w:pStyle w:val="Paragraphedeliste"/>
              <w:ind w:left="0"/>
            </w:pPr>
            <w:r>
              <w:t>N/A</w:t>
            </w:r>
          </w:p>
        </w:tc>
      </w:tr>
      <w:tr w:rsidR="007C49BE" w:rsidTr="00EA6BD7">
        <w:trPr>
          <w:cantSplit/>
          <w:trHeight w:val="1073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r>
              <w:t>OS Supportés</w:t>
            </w:r>
          </w:p>
        </w:tc>
        <w:tc>
          <w:tcPr>
            <w:tcW w:w="2621" w:type="dxa"/>
          </w:tcPr>
          <w:p w:rsidR="00030499" w:rsidRDefault="00030499" w:rsidP="00A16A3C">
            <w:pPr>
              <w:pStyle w:val="Paragraphedeliste"/>
              <w:ind w:left="0"/>
            </w:pPr>
            <w:proofErr w:type="gramStart"/>
            <w:r>
              <w:t>Toute solutions</w:t>
            </w:r>
            <w:proofErr w:type="gramEnd"/>
            <w:r>
              <w:t xml:space="preserve"> OS allégée</w:t>
            </w:r>
          </w:p>
          <w:p w:rsidR="002135AF" w:rsidRDefault="00030499" w:rsidP="00A16A3C">
            <w:pPr>
              <w:pStyle w:val="Paragraphedeliste"/>
              <w:ind w:left="0"/>
            </w:pPr>
            <w:proofErr w:type="spellStart"/>
            <w:r>
              <w:t>Raspbian</w:t>
            </w:r>
            <w:proofErr w:type="spellEnd"/>
            <w:r>
              <w:t xml:space="preserve"> plus adaptée </w:t>
            </w:r>
          </w:p>
        </w:tc>
        <w:tc>
          <w:tcPr>
            <w:tcW w:w="2126" w:type="dxa"/>
          </w:tcPr>
          <w:p w:rsidR="00030499" w:rsidRDefault="00030499" w:rsidP="00030499">
            <w:pPr>
              <w:pStyle w:val="Prformat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Debian, Debian Jessie, </w:t>
            </w:r>
            <w:proofErr w:type="spellStart"/>
            <w:r>
              <w:rPr>
                <w:color w:val="000000"/>
                <w:sz w:val="21"/>
                <w:szCs w:val="21"/>
              </w:rPr>
              <w:t>Ubuntu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Xenial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DietPi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Raspbian</w:t>
            </w:r>
            <w:proofErr w:type="spellEnd"/>
          </w:p>
          <w:p w:rsidR="002135AF" w:rsidRDefault="002135AF" w:rsidP="00A16A3C">
            <w:pPr>
              <w:pStyle w:val="Paragraphedeliste"/>
              <w:ind w:left="0"/>
            </w:pPr>
          </w:p>
        </w:tc>
        <w:tc>
          <w:tcPr>
            <w:tcW w:w="3119" w:type="dxa"/>
          </w:tcPr>
          <w:p w:rsidR="002135AF" w:rsidRDefault="007C49BE" w:rsidP="00A16A3C">
            <w:pPr>
              <w:pStyle w:val="Paragraphedeliste"/>
              <w:ind w:left="0"/>
            </w:pPr>
            <w:r>
              <w:t>OS-</w:t>
            </w:r>
            <w:proofErr w:type="spellStart"/>
            <w:r>
              <w:t>less</w:t>
            </w:r>
            <w:proofErr w:type="spellEnd"/>
          </w:p>
        </w:tc>
      </w:tr>
      <w:tr w:rsidR="007C49BE" w:rsidTr="00EA6BD7">
        <w:trPr>
          <w:cantSplit/>
          <w:trHeight w:val="609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r>
              <w:t>Stock</w:t>
            </w:r>
          </w:p>
        </w:tc>
        <w:tc>
          <w:tcPr>
            <w:tcW w:w="2621" w:type="dxa"/>
          </w:tcPr>
          <w:p w:rsidR="002135AF" w:rsidRDefault="00577241" w:rsidP="00A16A3C">
            <w:pPr>
              <w:pStyle w:val="Paragraphedeliste"/>
              <w:ind w:left="0"/>
            </w:pPr>
            <w:r>
              <w:t>Rupture de stock momentané</w:t>
            </w:r>
          </w:p>
        </w:tc>
        <w:tc>
          <w:tcPr>
            <w:tcW w:w="2126" w:type="dxa"/>
          </w:tcPr>
          <w:p w:rsidR="00030499" w:rsidRPr="00030499" w:rsidRDefault="00030499" w:rsidP="000304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0304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 xml:space="preserve">1000 (sur </w:t>
            </w:r>
            <w:hyperlink r:id="rId26" w:history="1">
              <w:proofErr w:type="spellStart"/>
              <w:r w:rsidRPr="00030499">
                <w:rPr>
                  <w:rStyle w:val="Lienhypertexte"/>
                  <w:rFonts w:ascii="Courier New" w:eastAsia="Times New Roman" w:hAnsi="Courier New" w:cs="Courier New"/>
                  <w:sz w:val="21"/>
                  <w:szCs w:val="21"/>
                  <w:lang w:eastAsia="fr-FR"/>
                </w:rPr>
                <w:t>aliexpress</w:t>
              </w:r>
              <w:proofErr w:type="spellEnd"/>
            </w:hyperlink>
            <w:r w:rsidRPr="000304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)</w:t>
            </w:r>
          </w:p>
          <w:p w:rsidR="002135AF" w:rsidRDefault="002135AF" w:rsidP="00A16A3C">
            <w:pPr>
              <w:pStyle w:val="Paragraphedeliste"/>
              <w:ind w:left="0"/>
            </w:pPr>
          </w:p>
        </w:tc>
        <w:tc>
          <w:tcPr>
            <w:tcW w:w="3119" w:type="dxa"/>
          </w:tcPr>
          <w:p w:rsidR="002135AF" w:rsidRDefault="00D60BEB" w:rsidP="00A16A3C">
            <w:pPr>
              <w:pStyle w:val="Paragraphedeliste"/>
              <w:ind w:left="0"/>
            </w:pPr>
            <w:hyperlink r:id="rId27" w:history="1">
              <w:proofErr w:type="spellStart"/>
              <w:r w:rsidR="007C49BE" w:rsidRPr="007C49BE">
                <w:rPr>
                  <w:rStyle w:val="Lienhypertexte"/>
                </w:rPr>
                <w:t>Reitcheik</w:t>
              </w:r>
              <w:proofErr w:type="spellEnd"/>
              <w:r w:rsidR="007C49BE" w:rsidRPr="007C49BE">
                <w:rPr>
                  <w:rStyle w:val="Lienhypertexte"/>
                </w:rPr>
                <w:t xml:space="preserve"> </w:t>
              </w:r>
              <w:proofErr w:type="spellStart"/>
              <w:r w:rsidR="007C49BE" w:rsidRPr="007C49BE">
                <w:rPr>
                  <w:rStyle w:val="Lienhypertexte"/>
                </w:rPr>
                <w:t>Elektronik</w:t>
              </w:r>
              <w:proofErr w:type="spellEnd"/>
            </w:hyperlink>
          </w:p>
        </w:tc>
      </w:tr>
      <w:tr w:rsidR="007C49BE" w:rsidTr="00600260">
        <w:trPr>
          <w:cantSplit/>
          <w:trHeight w:val="435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r>
              <w:t>Prix</w:t>
            </w:r>
          </w:p>
        </w:tc>
        <w:tc>
          <w:tcPr>
            <w:tcW w:w="2621" w:type="dxa"/>
          </w:tcPr>
          <w:p w:rsidR="002135AF" w:rsidRDefault="00577241" w:rsidP="00A16A3C">
            <w:pPr>
              <w:pStyle w:val="Paragraphedeliste"/>
              <w:ind w:left="0"/>
            </w:pPr>
            <w:r>
              <w:t xml:space="preserve">11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2126" w:type="dxa"/>
          </w:tcPr>
          <w:p w:rsidR="002135AF" w:rsidRDefault="00030499" w:rsidP="00A16A3C">
            <w:pPr>
              <w:pStyle w:val="Paragraphedeliste"/>
              <w:ind w:left="0"/>
            </w:pPr>
            <w:r>
              <w:t xml:space="preserve">6,05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3119" w:type="dxa"/>
          </w:tcPr>
          <w:p w:rsidR="002135AF" w:rsidRDefault="007C49BE" w:rsidP="00A16A3C">
            <w:pPr>
              <w:pStyle w:val="Paragraphedeliste"/>
              <w:ind w:left="0"/>
            </w:pPr>
            <w:r>
              <w:t xml:space="preserve">23.28 </w:t>
            </w:r>
            <w:r>
              <w:rPr>
                <w:rFonts w:cstheme="minorHAnsi"/>
              </w:rPr>
              <w:t>€</w:t>
            </w:r>
          </w:p>
        </w:tc>
      </w:tr>
      <w:tr w:rsidR="007C49BE" w:rsidTr="00600260">
        <w:trPr>
          <w:cantSplit/>
          <w:trHeight w:val="411"/>
        </w:trPr>
        <w:tc>
          <w:tcPr>
            <w:tcW w:w="1332" w:type="dxa"/>
          </w:tcPr>
          <w:p w:rsidR="002135AF" w:rsidRDefault="002135AF" w:rsidP="00A16A3C">
            <w:pPr>
              <w:pStyle w:val="Paragraphedeliste"/>
              <w:ind w:left="0"/>
            </w:pPr>
            <w:r>
              <w:t>Noms</w:t>
            </w:r>
          </w:p>
        </w:tc>
        <w:tc>
          <w:tcPr>
            <w:tcW w:w="2621" w:type="dxa"/>
          </w:tcPr>
          <w:p w:rsidR="002135AF" w:rsidRDefault="002135AF" w:rsidP="00A16A3C">
            <w:pPr>
              <w:pStyle w:val="Paragraphedeliste"/>
              <w:ind w:left="0"/>
            </w:pPr>
            <w:proofErr w:type="spellStart"/>
            <w:r>
              <w:t>Raspberry</w:t>
            </w:r>
            <w:proofErr w:type="spellEnd"/>
            <w:r>
              <w:t xml:space="preserve"> pi </w:t>
            </w:r>
            <w:proofErr w:type="spellStart"/>
            <w:r>
              <w:t>Zero</w:t>
            </w:r>
            <w:proofErr w:type="spellEnd"/>
            <w:r>
              <w:t xml:space="preserve"> W</w:t>
            </w:r>
          </w:p>
        </w:tc>
        <w:tc>
          <w:tcPr>
            <w:tcW w:w="2126" w:type="dxa"/>
          </w:tcPr>
          <w:p w:rsidR="002135AF" w:rsidRDefault="00030499" w:rsidP="00A16A3C">
            <w:pPr>
              <w:pStyle w:val="Paragraphedeliste"/>
              <w:ind w:left="0"/>
            </w:pPr>
            <w:r>
              <w:t xml:space="preserve">Orange pi </w:t>
            </w:r>
            <w:proofErr w:type="spellStart"/>
            <w:r>
              <w:t>Zero</w:t>
            </w:r>
            <w:proofErr w:type="spellEnd"/>
          </w:p>
        </w:tc>
        <w:tc>
          <w:tcPr>
            <w:tcW w:w="3119" w:type="dxa"/>
          </w:tcPr>
          <w:p w:rsidR="002135AF" w:rsidRDefault="00C74DC4" w:rsidP="00600260">
            <w:pPr>
              <w:pStyle w:val="Paragraphedeliste"/>
              <w:keepNext/>
              <w:ind w:left="0"/>
            </w:pPr>
            <w:proofErr w:type="spellStart"/>
            <w:r>
              <w:t>PretzelBoard</w:t>
            </w:r>
            <w:proofErr w:type="spellEnd"/>
          </w:p>
        </w:tc>
      </w:tr>
    </w:tbl>
    <w:p w:rsidR="002135AF" w:rsidRDefault="00600260" w:rsidP="00600260">
      <w:pPr>
        <w:pStyle w:val="Lgende"/>
      </w:pPr>
      <w:bookmarkStart w:id="15" w:name="_Toc495667004"/>
      <w:r>
        <w:t xml:space="preserve">Tableau </w:t>
      </w:r>
      <w:r w:rsidR="00D60BEB">
        <w:fldChar w:fldCharType="begin"/>
      </w:r>
      <w:r w:rsidR="00D60BEB">
        <w:instrText xml:space="preserve"> SEQ Tableau \* ARABIC </w:instrText>
      </w:r>
      <w:r w:rsidR="00D60BEB">
        <w:fldChar w:fldCharType="separate"/>
      </w:r>
      <w:r w:rsidR="00121CDF">
        <w:rPr>
          <w:noProof/>
        </w:rPr>
        <w:t>1</w:t>
      </w:r>
      <w:r w:rsidR="00D60BEB">
        <w:rPr>
          <w:noProof/>
        </w:rPr>
        <w:fldChar w:fldCharType="end"/>
      </w:r>
      <w:r>
        <w:t xml:space="preserve"> : Comparatif des solutions de supervision</w:t>
      </w:r>
      <w:bookmarkEnd w:id="15"/>
    </w:p>
    <w:p w:rsidR="002135AF" w:rsidRDefault="002135AF" w:rsidP="002135AF">
      <w:pPr>
        <w:pStyle w:val="Paragraphedeliste"/>
        <w:ind w:firstLine="414"/>
      </w:pPr>
    </w:p>
    <w:p w:rsidR="00EA6BD7" w:rsidRDefault="00EA6BD7" w:rsidP="002135AF">
      <w:pPr>
        <w:pStyle w:val="Paragraphedeliste"/>
        <w:ind w:firstLine="414"/>
      </w:pPr>
      <w:r>
        <w:t xml:space="preserve">Pour des raisons de supports techniques peu disponibles sur </w:t>
      </w:r>
      <w:proofErr w:type="gramStart"/>
      <w:r>
        <w:t>la Orange</w:t>
      </w:r>
      <w:proofErr w:type="gramEnd"/>
      <w:r>
        <w:t xml:space="preserve"> pi, deux solutions seront évalués expérimentalement lors de la conception du produit : </w:t>
      </w:r>
    </w:p>
    <w:p w:rsidR="00EA6BD7" w:rsidRDefault="00EA6BD7" w:rsidP="002135AF">
      <w:pPr>
        <w:pStyle w:val="Paragraphedeliste"/>
        <w:ind w:firstLine="414"/>
      </w:pPr>
    </w:p>
    <w:p w:rsidR="00EA6BD7" w:rsidRDefault="00EA6BD7" w:rsidP="00175B1A">
      <w:pPr>
        <w:pStyle w:val="Paragraphedeliste"/>
        <w:numPr>
          <w:ilvl w:val="0"/>
          <w:numId w:val="9"/>
        </w:numPr>
      </w:pPr>
      <w:r>
        <w:lastRenderedPageBreak/>
        <w:t xml:space="preserve">La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zero</w:t>
      </w:r>
      <w:proofErr w:type="spellEnd"/>
      <w:r>
        <w:t xml:space="preserve"> W qui profite d’une communauté  très élargis et permettra donc un </w:t>
      </w:r>
      <w:proofErr w:type="spellStart"/>
      <w:r>
        <w:t>dévellopement</w:t>
      </w:r>
      <w:proofErr w:type="spellEnd"/>
      <w:r>
        <w:t xml:space="preserve"> plus aisé. La réception </w:t>
      </w:r>
      <w:proofErr w:type="spellStart"/>
      <w:r>
        <w:t>wi-fi</w:t>
      </w:r>
      <w:proofErr w:type="spellEnd"/>
      <w:r>
        <w:t xml:space="preserve"> déjà implémenté sur la </w:t>
      </w:r>
      <w:proofErr w:type="spellStart"/>
      <w:r>
        <w:t>board</w:t>
      </w:r>
      <w:proofErr w:type="spellEnd"/>
      <w:r>
        <w:t xml:space="preserve"> permet l’économie d’un module externe.</w:t>
      </w:r>
    </w:p>
    <w:p w:rsidR="00600260" w:rsidRDefault="00600260" w:rsidP="00EA6BD7">
      <w:pPr>
        <w:pStyle w:val="Paragraphedeliste"/>
      </w:pPr>
    </w:p>
    <w:p w:rsidR="00600260" w:rsidRPr="00175B1A" w:rsidRDefault="00EA6BD7" w:rsidP="00175B1A">
      <w:pPr>
        <w:pStyle w:val="Paragraphedeliste"/>
        <w:numPr>
          <w:ilvl w:val="0"/>
          <w:numId w:val="9"/>
        </w:numPr>
        <w:rPr>
          <w:sz w:val="28"/>
        </w:rPr>
      </w:pPr>
      <w:r>
        <w:t xml:space="preserve">L’utilisation d’un module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ESP8266, largement représenté dans les </w:t>
      </w:r>
      <w:proofErr w:type="spellStart"/>
      <w:r>
        <w:t>boards</w:t>
      </w:r>
      <w:proofErr w:type="spellEnd"/>
      <w:r>
        <w:t xml:space="preserve"> les plus récentes</w:t>
      </w:r>
      <w:r w:rsidR="00175B1A">
        <w:t xml:space="preserve"> comme sur la </w:t>
      </w:r>
      <w:proofErr w:type="spellStart"/>
      <w:r w:rsidR="00175B1A">
        <w:t>PretzelBoard</w:t>
      </w:r>
      <w:proofErr w:type="spellEnd"/>
      <w:r w:rsidR="00175B1A">
        <w:t xml:space="preserve"> (</w:t>
      </w:r>
      <w:proofErr w:type="spellStart"/>
      <w:r w:rsidR="00175B1A">
        <w:t>cf</w:t>
      </w:r>
      <w:proofErr w:type="spellEnd"/>
      <w:r w:rsidR="00175B1A">
        <w:t xml:space="preserve"> Tableau 1</w:t>
      </w:r>
      <w:r w:rsidR="00454186">
        <w:t>)</w:t>
      </w:r>
      <w:r>
        <w:t xml:space="preserve">, bénéficie d’un mode </w:t>
      </w:r>
      <w:proofErr w:type="spellStart"/>
      <w:r>
        <w:t>Ac</w:t>
      </w:r>
      <w:r w:rsidR="00B33797">
        <w:t>cessPoint</w:t>
      </w:r>
      <w:proofErr w:type="spellEnd"/>
      <w:r w:rsidR="00B33797">
        <w:t xml:space="preserve"> qui permettra peut-être au projet de se passer d’une solution avec système d’exploitation. Ce module devra être contrôlé par un micro-</w:t>
      </w:r>
      <w:proofErr w:type="spellStart"/>
      <w:r w:rsidR="00B33797">
        <w:t>controlleur</w:t>
      </w:r>
      <w:proofErr w:type="spellEnd"/>
      <w:r w:rsidR="00B33797">
        <w:t xml:space="preserve"> comme le </w:t>
      </w:r>
      <w:r w:rsidR="006B1EB8">
        <w:rPr>
          <w:rFonts w:ascii="Open Sans" w:hAnsi="Open Sans" w:cs="Open Sans"/>
          <w:bCs/>
          <w:color w:val="EE2A24"/>
          <w:sz w:val="18"/>
        </w:rPr>
        <w:t>PIC18F67K40</w:t>
      </w:r>
      <w:r w:rsidR="00B33797" w:rsidRPr="00175B1A">
        <w:rPr>
          <w:rFonts w:ascii="Open Sans" w:hAnsi="Open Sans" w:cs="Open Sans"/>
          <w:bCs/>
          <w:color w:val="EE2A24"/>
          <w:sz w:val="18"/>
        </w:rPr>
        <w:t xml:space="preserve"> </w:t>
      </w:r>
      <w:r w:rsidR="00B33797" w:rsidRPr="00175B1A">
        <w:rPr>
          <w:rFonts w:ascii="Open Sans" w:hAnsi="Open Sans" w:cs="Open Sans"/>
          <w:bCs/>
          <w:color w:val="000000" w:themeColor="text1"/>
        </w:rPr>
        <w:t xml:space="preserve">qui profite d’un nombre suffisant de sortie ainsi que d’un </w:t>
      </w:r>
      <w:r w:rsidR="006B1EB8">
        <w:rPr>
          <w:rFonts w:ascii="Open Sans" w:hAnsi="Open Sans" w:cs="Open Sans"/>
          <w:bCs/>
          <w:color w:val="000000" w:themeColor="text1"/>
        </w:rPr>
        <w:t>nombre suffisant d’</w:t>
      </w:r>
      <w:r w:rsidR="00B33797" w:rsidRPr="00175B1A">
        <w:rPr>
          <w:rFonts w:ascii="Open Sans" w:hAnsi="Open Sans" w:cs="Open Sans"/>
          <w:bCs/>
          <w:color w:val="000000" w:themeColor="text1"/>
        </w:rPr>
        <w:t>UART. Cette solution à l’avantage de considérablement baisser les coûts et de ne pas multiplier les systèmes de contrôle</w:t>
      </w:r>
      <w:r w:rsidR="00454186">
        <w:rPr>
          <w:rFonts w:ascii="Open Sans" w:hAnsi="Open Sans" w:cs="Open Sans"/>
          <w:bCs/>
          <w:color w:val="000000" w:themeColor="text1"/>
        </w:rPr>
        <w:t xml:space="preserve"> inutilement</w:t>
      </w:r>
      <w:r w:rsidR="00481F0D">
        <w:rPr>
          <w:rFonts w:ascii="Open Sans" w:hAnsi="Open Sans" w:cs="Open Sans"/>
          <w:bCs/>
          <w:color w:val="000000" w:themeColor="text1"/>
        </w:rPr>
        <w:t xml:space="preserve">. </w:t>
      </w:r>
    </w:p>
    <w:p w:rsidR="00600260" w:rsidRDefault="00600260" w:rsidP="00600260">
      <w:pPr>
        <w:pStyle w:val="Titre3"/>
      </w:pPr>
      <w:bookmarkStart w:id="16" w:name="_Toc495933415"/>
      <w:r>
        <w:t>Système de contrôle</w:t>
      </w:r>
      <w:bookmarkEnd w:id="16"/>
    </w:p>
    <w:p w:rsidR="00600260" w:rsidRDefault="00B33797" w:rsidP="004E2F03">
      <w:pPr>
        <w:pStyle w:val="Paragraphe"/>
      </w:pPr>
      <w:r>
        <w:t>Dans le cas d’un système ou chaque actionneur vibrant est contrôlé par un micro-</w:t>
      </w:r>
      <w:proofErr w:type="spellStart"/>
      <w:r>
        <w:t>controlleur</w:t>
      </w:r>
      <w:proofErr w:type="spellEnd"/>
      <w:r>
        <w:t>, ces systèmes devront commander en PWM</w:t>
      </w:r>
      <w:r w:rsidRPr="00B33797">
        <w:t xml:space="preserve"> </w:t>
      </w:r>
      <w:r>
        <w:t xml:space="preserve">afin de pouvoir assurer différentes intensités de vibrations si nécessaire. </w:t>
      </w:r>
    </w:p>
    <w:p w:rsidR="00175B1A" w:rsidRDefault="00B33797" w:rsidP="00175B1A">
      <w:pPr>
        <w:pStyle w:val="Paragraphe"/>
      </w:pPr>
      <w:r>
        <w:t>La solution technique retenu pour assurer ce rôle est le PIC12(L</w:t>
      </w:r>
      <w:proofErr w:type="gramStart"/>
      <w:r>
        <w:t>)F1840</w:t>
      </w:r>
      <w:proofErr w:type="gramEnd"/>
      <w:r>
        <w:t xml:space="preserve"> pour sa faible </w:t>
      </w:r>
      <w:proofErr w:type="spellStart"/>
      <w:r>
        <w:t>conssomation</w:t>
      </w:r>
      <w:proofErr w:type="spellEnd"/>
      <w:r>
        <w:t xml:space="preserve"> et l’architecture GPIO simple qui ne risque en aucun cas de bloquer l’application.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AAD" w:rsidTr="00C41AAD">
        <w:tc>
          <w:tcPr>
            <w:tcW w:w="4531" w:type="dxa"/>
          </w:tcPr>
          <w:p w:rsidR="00C41AAD" w:rsidRDefault="00C41AAD" w:rsidP="004E2F03">
            <w:pPr>
              <w:pStyle w:val="Paragraphe"/>
              <w:ind w:firstLine="0"/>
            </w:pPr>
            <w:r>
              <w:t>Nom </w:t>
            </w:r>
          </w:p>
        </w:tc>
        <w:tc>
          <w:tcPr>
            <w:tcW w:w="4531" w:type="dxa"/>
          </w:tcPr>
          <w:p w:rsidR="00C41AAD" w:rsidRDefault="00D60BEB" w:rsidP="004E2F03">
            <w:pPr>
              <w:pStyle w:val="Paragraphe"/>
              <w:ind w:firstLine="0"/>
            </w:pPr>
            <w:hyperlink r:id="rId28" w:history="1">
              <w:r w:rsidR="00C41AAD" w:rsidRPr="007753FB">
                <w:rPr>
                  <w:rStyle w:val="Lienhypertexte"/>
                </w:rPr>
                <w:t>PIC12F</w:t>
              </w:r>
              <w:r w:rsidR="00B3489C">
                <w:rPr>
                  <w:rStyle w:val="Lienhypertexte"/>
                </w:rPr>
                <w:t>(L</w:t>
              </w:r>
              <w:proofErr w:type="gramStart"/>
              <w:r w:rsidR="00B3489C">
                <w:rPr>
                  <w:rStyle w:val="Lienhypertexte"/>
                </w:rPr>
                <w:t>)</w:t>
              </w:r>
              <w:r w:rsidR="00C41AAD" w:rsidRPr="007753FB">
                <w:rPr>
                  <w:rStyle w:val="Lienhypertexte"/>
                </w:rPr>
                <w:t>1840</w:t>
              </w:r>
              <w:proofErr w:type="gramEnd"/>
            </w:hyperlink>
          </w:p>
        </w:tc>
      </w:tr>
      <w:tr w:rsidR="00C41AAD" w:rsidTr="00C41AAD">
        <w:tc>
          <w:tcPr>
            <w:tcW w:w="4531" w:type="dxa"/>
          </w:tcPr>
          <w:p w:rsidR="00C41AAD" w:rsidRDefault="00C41AAD" w:rsidP="004E2F03">
            <w:pPr>
              <w:pStyle w:val="Paragraphe"/>
              <w:ind w:firstLine="0"/>
            </w:pPr>
            <w:r>
              <w:t xml:space="preserve">PWM </w:t>
            </w:r>
            <w:proofErr w:type="spellStart"/>
            <w:r>
              <w:t>resolution</w:t>
            </w:r>
            <w:proofErr w:type="spellEnd"/>
            <w:r>
              <w:t xml:space="preserve"> max</w:t>
            </w:r>
          </w:p>
        </w:tc>
        <w:tc>
          <w:tcPr>
            <w:tcW w:w="4531" w:type="dxa"/>
          </w:tcPr>
          <w:p w:rsidR="00C41AAD" w:rsidRDefault="00C41AAD" w:rsidP="004E2F03">
            <w:pPr>
              <w:pStyle w:val="Paragraphe"/>
              <w:ind w:firstLine="0"/>
            </w:pPr>
            <w:r>
              <w:t xml:space="preserve">10 bits </w:t>
            </w:r>
            <w:proofErr w:type="gramStart"/>
            <w:r>
              <w:t>( 1024</w:t>
            </w:r>
            <w:proofErr w:type="gramEnd"/>
            <w:r>
              <w:t xml:space="preserve"> </w:t>
            </w:r>
            <w:proofErr w:type="spellStart"/>
            <w:r>
              <w:t>discrete</w:t>
            </w:r>
            <w:proofErr w:type="spellEnd"/>
            <w:r>
              <w:t xml:space="preserve"> state) </w:t>
            </w:r>
          </w:p>
        </w:tc>
      </w:tr>
      <w:tr w:rsidR="00C41AAD" w:rsidRPr="00D60BEB" w:rsidTr="00C41AAD">
        <w:tc>
          <w:tcPr>
            <w:tcW w:w="4531" w:type="dxa"/>
          </w:tcPr>
          <w:p w:rsidR="00C41AAD" w:rsidRDefault="007753FB" w:rsidP="004E2F03">
            <w:pPr>
              <w:pStyle w:val="Paragraphe"/>
              <w:ind w:firstLine="0"/>
            </w:pPr>
            <w:r>
              <w:t xml:space="preserve">Power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4531" w:type="dxa"/>
          </w:tcPr>
          <w:p w:rsidR="007753FB" w:rsidRDefault="007753FB" w:rsidP="00B33797">
            <w:pPr>
              <w:pStyle w:val="Paragraphe"/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Stand-by : 20nA – 1.8V                                     Operating Current </w:t>
            </w:r>
            <w:r w:rsidRPr="007753FB">
              <w:rPr>
                <w:lang w:val="en-GB"/>
              </w:rPr>
              <w:t>:</w:t>
            </w:r>
            <w:r>
              <w:rPr>
                <w:lang w:val="en-GB"/>
              </w:rPr>
              <w:t xml:space="preserve"> 34nA, 1Mhz                      </w:t>
            </w:r>
            <w:r w:rsidRPr="007753F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 </w:t>
            </w:r>
          </w:p>
          <w:p w:rsidR="00C41AAD" w:rsidRPr="007753FB" w:rsidRDefault="007753FB" w:rsidP="00175B1A">
            <w:pPr>
              <w:pStyle w:val="Paragraphe"/>
              <w:keepNext/>
              <w:spacing w:after="0"/>
              <w:rPr>
                <w:lang w:val="en-GB"/>
              </w:rPr>
            </w:pPr>
            <w:r w:rsidRPr="007753FB">
              <w:rPr>
                <w:lang w:val="en-GB"/>
              </w:rPr>
              <w:t>Low-Power Watchdog Timer Current</w:t>
            </w:r>
            <w:r>
              <w:rPr>
                <w:lang w:val="en-GB"/>
              </w:rPr>
              <w:t xml:space="preserve"> :</w:t>
            </w:r>
            <w:r w:rsidRPr="007753F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   </w:t>
            </w:r>
            <w:r w:rsidR="00265063">
              <w:rPr>
                <w:lang w:val="en-GB"/>
              </w:rPr>
              <w:t xml:space="preserve">300 </w:t>
            </w:r>
            <w:proofErr w:type="spellStart"/>
            <w:r w:rsidR="00265063">
              <w:rPr>
                <w:lang w:val="en-GB"/>
              </w:rPr>
              <w:t>nA</w:t>
            </w:r>
            <w:proofErr w:type="spellEnd"/>
            <w:r w:rsidR="00265063">
              <w:rPr>
                <w:lang w:val="en-GB"/>
              </w:rPr>
              <w:t xml:space="preserve"> @ 1.8V, typical</w:t>
            </w:r>
          </w:p>
        </w:tc>
      </w:tr>
    </w:tbl>
    <w:p w:rsidR="004E2F03" w:rsidRPr="00222DAD" w:rsidRDefault="00175B1A" w:rsidP="00265063">
      <w:pPr>
        <w:pStyle w:val="Lgende"/>
      </w:pPr>
      <w:bookmarkStart w:id="17" w:name="_Toc495667005"/>
      <w:r>
        <w:t xml:space="preserve">Tableau </w:t>
      </w:r>
      <w:r w:rsidR="00D60BEB">
        <w:fldChar w:fldCharType="begin"/>
      </w:r>
      <w:r w:rsidR="00D60BEB">
        <w:instrText xml:space="preserve"> SEQ Tableau \* ARABIC </w:instrText>
      </w:r>
      <w:r w:rsidR="00D60BEB">
        <w:fldChar w:fldCharType="separate"/>
      </w:r>
      <w:r w:rsidR="00121CDF">
        <w:rPr>
          <w:noProof/>
        </w:rPr>
        <w:t>2</w:t>
      </w:r>
      <w:r w:rsidR="00D60BEB">
        <w:rPr>
          <w:noProof/>
        </w:rPr>
        <w:fldChar w:fldCharType="end"/>
      </w:r>
      <w:r>
        <w:t xml:space="preserve"> </w:t>
      </w:r>
      <w:r w:rsidRPr="00FE79B6">
        <w:t>: Caractéristiques déterminantes du système de contrôle PIC12(L</w:t>
      </w:r>
      <w:proofErr w:type="gramStart"/>
      <w:r w:rsidRPr="00FE79B6">
        <w:t>)F1840</w:t>
      </w:r>
      <w:bookmarkEnd w:id="17"/>
      <w:proofErr w:type="gramEnd"/>
    </w:p>
    <w:p w:rsidR="000F2D14" w:rsidRDefault="000F2D14" w:rsidP="000F2D14">
      <w:pPr>
        <w:pStyle w:val="Titre3"/>
        <w:numPr>
          <w:ilvl w:val="0"/>
          <w:numId w:val="0"/>
        </w:numPr>
        <w:ind w:left="720"/>
      </w:pPr>
    </w:p>
    <w:p w:rsidR="000F2D14" w:rsidRDefault="000F2D14" w:rsidP="000F2D14">
      <w:pPr>
        <w:pStyle w:val="Titre3"/>
        <w:numPr>
          <w:ilvl w:val="0"/>
          <w:numId w:val="0"/>
        </w:numPr>
        <w:ind w:left="720"/>
      </w:pPr>
    </w:p>
    <w:p w:rsidR="000F2D14" w:rsidRPr="000F2D14" w:rsidRDefault="000F2D14" w:rsidP="000F2D14">
      <w:pPr>
        <w:pStyle w:val="Paragraphe"/>
      </w:pPr>
    </w:p>
    <w:p w:rsidR="00265063" w:rsidRDefault="000F2D14" w:rsidP="000F2D14">
      <w:pPr>
        <w:pStyle w:val="Titre3"/>
      </w:pPr>
      <w:bookmarkStart w:id="18" w:name="_Toc495933416"/>
      <w:r w:rsidRPr="000F2D14">
        <w:t>Actionneurs embarqués</w:t>
      </w:r>
      <w:bookmarkEnd w:id="18"/>
    </w:p>
    <w:p w:rsidR="000F2D14" w:rsidRDefault="000F2D14" w:rsidP="000F2D14">
      <w:pPr>
        <w:pStyle w:val="Titre4"/>
        <w:ind w:left="567" w:firstLine="567"/>
      </w:pPr>
      <w:r>
        <w:t>Moteurs vibrants</w:t>
      </w:r>
    </w:p>
    <w:p w:rsidR="000F2D14" w:rsidRDefault="000F2D14" w:rsidP="000F2D14">
      <w:pPr>
        <w:pStyle w:val="Paragraphe"/>
      </w:pPr>
      <w:r>
        <w:tab/>
      </w:r>
      <w:r>
        <w:tab/>
        <w:t xml:space="preserve">Les moteurs vibrants utilisés seront des moteurs plats (Utilisés dans les téléphones portables). Le nombre de moteurs par point de vibration n’est pas encore défini. </w:t>
      </w:r>
    </w:p>
    <w:p w:rsidR="000F2D14" w:rsidRDefault="000F2D14" w:rsidP="000F2D14">
      <w:pPr>
        <w:pStyle w:val="Titre4"/>
      </w:pPr>
      <w:r>
        <w:lastRenderedPageBreak/>
        <w:tab/>
      </w:r>
      <w:r>
        <w:tab/>
        <w:t>Repérage visuel</w:t>
      </w:r>
    </w:p>
    <w:p w:rsidR="000F2D14" w:rsidRPr="000F2D14" w:rsidRDefault="000F2D14" w:rsidP="000F2D14">
      <w:pPr>
        <w:pStyle w:val="Paragraphe"/>
      </w:pPr>
      <w:r>
        <w:tab/>
      </w:r>
      <w:r>
        <w:tab/>
        <w:t xml:space="preserve">Une LED de 130 Lumens commandé par le superviseur assurera cette fonction. SI nécessaire de bandes de tissus réfléchissant seront ajoutés aux harnais </w:t>
      </w:r>
    </w:p>
    <w:p w:rsidR="000F2D14" w:rsidRDefault="000F2D14" w:rsidP="000F2D14">
      <w:pPr>
        <w:pStyle w:val="Titre4"/>
      </w:pPr>
      <w:r>
        <w:tab/>
      </w:r>
      <w:r>
        <w:tab/>
      </w:r>
      <w:proofErr w:type="spellStart"/>
      <w:r>
        <w:t>Buzzer</w:t>
      </w:r>
      <w:proofErr w:type="spellEnd"/>
    </w:p>
    <w:p w:rsidR="000F2D14" w:rsidRPr="000F2D14" w:rsidRDefault="000F2D14" w:rsidP="000F2D14">
      <w:r>
        <w:tab/>
      </w:r>
      <w:r>
        <w:tab/>
      </w:r>
      <w:r w:rsidRPr="000F2D14">
        <w:t xml:space="preserve">Un </w:t>
      </w:r>
      <w:proofErr w:type="spellStart"/>
      <w:r w:rsidRPr="000F2D14">
        <w:t>buzzer</w:t>
      </w:r>
      <w:proofErr w:type="spellEnd"/>
      <w:r w:rsidRPr="000F2D14">
        <w:t xml:space="preserve"> de 100db </w:t>
      </w:r>
      <w:r>
        <w:t>sera</w:t>
      </w:r>
      <w:r w:rsidRPr="000F2D14">
        <w:t xml:space="preserve"> installé sur le</w:t>
      </w:r>
      <w:r>
        <w:t xml:space="preserve"> harnais et commandé par le système de supervision </w:t>
      </w:r>
      <w:proofErr w:type="spellStart"/>
      <w:r>
        <w:t>comem</w:t>
      </w:r>
      <w:proofErr w:type="spellEnd"/>
      <w:r>
        <w:t xml:space="preserve"> défini dans le cahier des charges. </w:t>
      </w:r>
    </w:p>
    <w:p w:rsidR="00265063" w:rsidRPr="000F2D14" w:rsidRDefault="00265063" w:rsidP="000F2D14">
      <w:pPr>
        <w:pStyle w:val="Paragraphe"/>
        <w:ind w:firstLine="0"/>
      </w:pPr>
    </w:p>
    <w:p w:rsidR="00591235" w:rsidRDefault="008E3FC9" w:rsidP="00C41AAD">
      <w:pPr>
        <w:pStyle w:val="Titre2"/>
      </w:pPr>
      <w:bookmarkStart w:id="19" w:name="_Toc495933417"/>
      <w:r>
        <w:t>Solutions logicielles</w:t>
      </w:r>
      <w:bookmarkEnd w:id="19"/>
    </w:p>
    <w:p w:rsidR="00591235" w:rsidRDefault="00591235" w:rsidP="00591235">
      <w:pPr>
        <w:pStyle w:val="Paragraphe"/>
      </w:pPr>
    </w:p>
    <w:p w:rsidR="00591235" w:rsidRDefault="00591235" w:rsidP="00591235">
      <w:pPr>
        <w:pStyle w:val="Titre3"/>
      </w:pPr>
      <w:bookmarkStart w:id="20" w:name="_Toc495933418"/>
      <w:r>
        <w:t>Application Android</w:t>
      </w:r>
      <w:bookmarkEnd w:id="20"/>
      <w:r>
        <w:t xml:space="preserve"> </w:t>
      </w:r>
    </w:p>
    <w:p w:rsidR="00454186" w:rsidRDefault="00454186" w:rsidP="00454186">
      <w:pPr>
        <w:pStyle w:val="Paragraphe"/>
      </w:pPr>
      <w:r>
        <w:t>L’application Android du système assure l’</w:t>
      </w:r>
      <w:proofErr w:type="spellStart"/>
      <w:r>
        <w:t>interfacage</w:t>
      </w:r>
      <w:proofErr w:type="spellEnd"/>
      <w:r>
        <w:t xml:space="preserve"> entre le harnais et l’utilisateur. L’application devra être simple d’utilisation pour que n’importe qui puisse l’utiliser sans aucunes difficultés. </w:t>
      </w:r>
    </w:p>
    <w:p w:rsidR="00481F0D" w:rsidRDefault="00454186" w:rsidP="00481F0D">
      <w:pPr>
        <w:pStyle w:val="Paragraphe"/>
      </w:pPr>
      <w:r>
        <w:t xml:space="preserve">Elle devra permettre par une simple pression d’envoyer une vibration d’une durée à déterminer sur l’un des vibreurs équipés sur le harnais. </w:t>
      </w:r>
    </w:p>
    <w:p w:rsidR="000F2D14" w:rsidRDefault="000F2D14" w:rsidP="00481F0D">
      <w:pPr>
        <w:pStyle w:val="Paragraphe"/>
      </w:pPr>
      <w:r>
        <w:t xml:space="preserve">L’application devra être compatible Android 6 et 7. </w:t>
      </w:r>
    </w:p>
    <w:p w:rsidR="00481F0D" w:rsidRDefault="00481F0D" w:rsidP="00481F0D">
      <w:pPr>
        <w:pStyle w:val="Titre3"/>
      </w:pPr>
      <w:bookmarkStart w:id="21" w:name="_Toc495933419"/>
      <w:r>
        <w:t>Logicielle Superviseur</w:t>
      </w:r>
      <w:bookmarkEnd w:id="21"/>
      <w:r>
        <w:t xml:space="preserve"> </w:t>
      </w:r>
    </w:p>
    <w:p w:rsidR="00481F0D" w:rsidRPr="00481F0D" w:rsidRDefault="00481F0D" w:rsidP="00481F0D">
      <w:pPr>
        <w:pStyle w:val="Paragraphe"/>
      </w:pPr>
      <w:r>
        <w:t xml:space="preserve">Dans le cas de l’utilisation d’une solution avec système d’exploitation, Le </w:t>
      </w:r>
      <w:hyperlink r:id="rId29" w:history="1">
        <w:proofErr w:type="spellStart"/>
        <w:r w:rsidRPr="00C262A0">
          <w:rPr>
            <w:rStyle w:val="Lienhypertexte"/>
          </w:rPr>
          <w:t>Raspbian</w:t>
        </w:r>
        <w:proofErr w:type="spellEnd"/>
        <w:r w:rsidRPr="00C262A0">
          <w:rPr>
            <w:rStyle w:val="Lienhypertexte"/>
          </w:rPr>
          <w:t xml:space="preserve"> Jessie lite</w:t>
        </w:r>
      </w:hyperlink>
      <w:r>
        <w:t xml:space="preserve"> </w:t>
      </w:r>
      <w:r w:rsidR="00C262A0">
        <w:t xml:space="preserve">sera le premier système d’exploitation à évaluer pour sa </w:t>
      </w:r>
      <w:proofErr w:type="spellStart"/>
      <w:r w:rsidR="00C262A0">
        <w:t>légereté</w:t>
      </w:r>
      <w:proofErr w:type="spellEnd"/>
      <w:r w:rsidR="00C262A0">
        <w:t xml:space="preserve">. </w:t>
      </w:r>
    </w:p>
    <w:p w:rsidR="00454186" w:rsidRDefault="008E3FC9" w:rsidP="00454186">
      <w:pPr>
        <w:pStyle w:val="Titre2"/>
      </w:pPr>
      <w:bookmarkStart w:id="22" w:name="_Toc495933420"/>
      <w:r>
        <w:t>Gestion de l’énergie</w:t>
      </w:r>
      <w:bookmarkEnd w:id="22"/>
    </w:p>
    <w:p w:rsidR="00454186" w:rsidRDefault="00454186" w:rsidP="00454186">
      <w:pPr>
        <w:pStyle w:val="Paragraphe"/>
      </w:pPr>
    </w:p>
    <w:p w:rsidR="00454186" w:rsidRDefault="00B917EA" w:rsidP="00454186">
      <w:pPr>
        <w:pStyle w:val="Paragraphe"/>
      </w:pPr>
      <w:r>
        <w:t xml:space="preserve">Trois </w:t>
      </w:r>
      <w:r w:rsidR="00454186">
        <w:t xml:space="preserve"> solutions pour l’alimentation du harnais sont possibles : </w:t>
      </w:r>
    </w:p>
    <w:p w:rsidR="00B917EA" w:rsidRDefault="00B917EA" w:rsidP="00B917EA">
      <w:pPr>
        <w:pStyle w:val="Paragraphe"/>
        <w:numPr>
          <w:ilvl w:val="0"/>
          <w:numId w:val="9"/>
        </w:numPr>
      </w:pPr>
      <w:r>
        <w:t xml:space="preserve">Un projet clefs en main permet la gestion de l’alimentation par batterie </w:t>
      </w:r>
      <w:proofErr w:type="spellStart"/>
      <w:r>
        <w:t>LiPo</w:t>
      </w:r>
      <w:proofErr w:type="spellEnd"/>
      <w:r>
        <w:t xml:space="preserve"> avec possibilité d’un boot et d’un </w:t>
      </w:r>
      <w:proofErr w:type="spellStart"/>
      <w:r>
        <w:t>shutdown</w:t>
      </w:r>
      <w:proofErr w:type="spellEnd"/>
      <w:r>
        <w:t xml:space="preserve"> clean mais ne permet pas l’alimentation des moteurs vibrants et possède une autonomie de deux heures. </w:t>
      </w:r>
    </w:p>
    <w:p w:rsidR="00B917EA" w:rsidRDefault="00D60BEB" w:rsidP="00B917EA">
      <w:pPr>
        <w:pStyle w:val="Paragraphe"/>
        <w:ind w:left="720" w:firstLine="0"/>
      </w:pPr>
      <w:hyperlink r:id="rId30" w:history="1">
        <w:r w:rsidR="00B917EA" w:rsidRPr="002C4368">
          <w:rPr>
            <w:rStyle w:val="Lienhypertexte"/>
          </w:rPr>
          <w:t>https://hackaday.io/project/9461-l</w:t>
        </w:r>
        <w:r w:rsidR="00B917EA" w:rsidRPr="002C4368">
          <w:rPr>
            <w:rStyle w:val="Lienhypertexte"/>
          </w:rPr>
          <w:t>i</w:t>
        </w:r>
        <w:r w:rsidR="00B917EA" w:rsidRPr="002C4368">
          <w:rPr>
            <w:rStyle w:val="Lienhypertexte"/>
          </w:rPr>
          <w:t>fepo4weredpi</w:t>
        </w:r>
      </w:hyperlink>
    </w:p>
    <w:p w:rsidR="00B917EA" w:rsidRDefault="00B917EA" w:rsidP="00B917EA">
      <w:pPr>
        <w:pStyle w:val="Paragraphe"/>
        <w:ind w:left="720" w:firstLine="0"/>
      </w:pPr>
      <w:r>
        <w:t>Coûts </w:t>
      </w:r>
      <w:proofErr w:type="gramStart"/>
      <w:r>
        <w:t xml:space="preserve">:  </w:t>
      </w:r>
      <w:r w:rsidR="00060D47">
        <w:t>à</w:t>
      </w:r>
      <w:proofErr w:type="gramEnd"/>
      <w:r w:rsidR="00060D47">
        <w:t xml:space="preserve"> L’achat 35$, à la conception N/A </w:t>
      </w:r>
    </w:p>
    <w:p w:rsidR="00454186" w:rsidRDefault="00B917EA" w:rsidP="00B917EA">
      <w:pPr>
        <w:pStyle w:val="Paragraphe"/>
        <w:numPr>
          <w:ilvl w:val="0"/>
          <w:numId w:val="9"/>
        </w:numPr>
      </w:pPr>
      <w:r>
        <w:t xml:space="preserve"> La deuxième solution implique </w:t>
      </w:r>
      <w:proofErr w:type="gramStart"/>
      <w:r>
        <w:t>un</w:t>
      </w:r>
      <w:proofErr w:type="gramEnd"/>
      <w:r>
        <w:t xml:space="preserve"> alimentation par pile mais demande l’achat ou la conception d’un régulateur 5V. Il s’agirait de réunir 4 piles type LR6 dans un coupleur en série puis d’alimenter la </w:t>
      </w:r>
      <w:proofErr w:type="spellStart"/>
      <w:r>
        <w:t>raspberry</w:t>
      </w:r>
      <w:proofErr w:type="spellEnd"/>
      <w:r>
        <w:t xml:space="preserve"> à l’aide d’un régulateur de ce type : </w:t>
      </w:r>
    </w:p>
    <w:p w:rsidR="00B917EA" w:rsidRDefault="00D60BEB" w:rsidP="00B917EA">
      <w:pPr>
        <w:pStyle w:val="Paragraphe"/>
        <w:ind w:left="720" w:firstLine="0"/>
      </w:pPr>
      <w:hyperlink r:id="rId31" w:anchor="googtrans/en/fr" w:history="1">
        <w:r w:rsidR="00B917EA" w:rsidRPr="00B917EA">
          <w:rPr>
            <w:rStyle w:val="Lienhypertexte"/>
          </w:rPr>
          <w:t>Régulateu</w:t>
        </w:r>
        <w:r w:rsidR="00B917EA" w:rsidRPr="00B917EA">
          <w:rPr>
            <w:rStyle w:val="Lienhypertexte"/>
          </w:rPr>
          <w:t>r</w:t>
        </w:r>
        <w:r w:rsidR="00B917EA" w:rsidRPr="00B917EA">
          <w:rPr>
            <w:rStyle w:val="Lienhypertexte"/>
          </w:rPr>
          <w:t xml:space="preserve"> 5V</w:t>
        </w:r>
      </w:hyperlink>
      <w:r w:rsidR="00060D47">
        <w:t xml:space="preserve"> ou </w:t>
      </w:r>
      <w:hyperlink r:id="rId32" w:history="1">
        <w:r w:rsidR="00060D47" w:rsidRPr="00060D47">
          <w:rPr>
            <w:rStyle w:val="Lienhypertexte"/>
          </w:rPr>
          <w:t>Rég</w:t>
        </w:r>
        <w:r w:rsidR="00060D47" w:rsidRPr="00060D47">
          <w:rPr>
            <w:rStyle w:val="Lienhypertexte"/>
          </w:rPr>
          <w:t>u</w:t>
        </w:r>
        <w:r w:rsidR="00060D47" w:rsidRPr="00060D47">
          <w:rPr>
            <w:rStyle w:val="Lienhypertexte"/>
          </w:rPr>
          <w:t xml:space="preserve">lateur 5V </w:t>
        </w:r>
        <w:proofErr w:type="spellStart"/>
        <w:r w:rsidR="00060D47" w:rsidRPr="00060D47">
          <w:rPr>
            <w:rStyle w:val="Lienhypertexte"/>
          </w:rPr>
          <w:t>step</w:t>
        </w:r>
        <w:proofErr w:type="spellEnd"/>
        <w:r w:rsidR="00060D47" w:rsidRPr="00060D47">
          <w:rPr>
            <w:rStyle w:val="Lienhypertexte"/>
          </w:rPr>
          <w:t xml:space="preserve"> up</w:t>
        </w:r>
      </w:hyperlink>
    </w:p>
    <w:p w:rsidR="00060D47" w:rsidRDefault="00060D47" w:rsidP="00B917EA">
      <w:pPr>
        <w:pStyle w:val="Paragraphe"/>
        <w:ind w:left="720" w:firstLine="0"/>
      </w:pPr>
      <w:r>
        <w:t xml:space="preserve">Coûts : ~ 8 euros (Selon la qualité du </w:t>
      </w:r>
      <w:proofErr w:type="gramStart"/>
      <w:r>
        <w:t>régulateur )</w:t>
      </w:r>
      <w:proofErr w:type="gramEnd"/>
      <w:r>
        <w:t xml:space="preserve"> </w:t>
      </w:r>
    </w:p>
    <w:p w:rsidR="00B917EA" w:rsidRDefault="00B917EA" w:rsidP="00B917EA">
      <w:pPr>
        <w:pStyle w:val="Paragraphe"/>
        <w:numPr>
          <w:ilvl w:val="0"/>
          <w:numId w:val="9"/>
        </w:numPr>
      </w:pPr>
      <w:r>
        <w:t>Une dernière solution consiste à remplacer les piles par une batterie</w:t>
      </w:r>
      <w:r w:rsidR="006B1EB8">
        <w:t xml:space="preserve">. Le régulateur alors ajouté devra gérer l’alimentation mais aussi le chargement de la batterie. </w:t>
      </w:r>
      <w:r>
        <w:t xml:space="preserve"> </w:t>
      </w:r>
    </w:p>
    <w:p w:rsidR="00060D47" w:rsidRDefault="00060D47" w:rsidP="00060D47">
      <w:pPr>
        <w:pStyle w:val="Paragraphe"/>
        <w:ind w:left="436"/>
      </w:pPr>
      <w:r>
        <w:t xml:space="preserve">Coûts : ~ 35 euros (régulateur inclus) </w:t>
      </w:r>
    </w:p>
    <w:p w:rsidR="00060D47" w:rsidRDefault="00060D47" w:rsidP="00060D47">
      <w:pPr>
        <w:pStyle w:val="Paragraphe"/>
        <w:ind w:left="436"/>
      </w:pPr>
    </w:p>
    <w:p w:rsidR="00060D47" w:rsidRDefault="00060D47" w:rsidP="00060D47">
      <w:pPr>
        <w:pStyle w:val="Paragraphe"/>
        <w:ind w:left="436"/>
      </w:pPr>
    </w:p>
    <w:p w:rsidR="00060D47" w:rsidRPr="00454186" w:rsidRDefault="00060D47" w:rsidP="00060D47">
      <w:pPr>
        <w:pStyle w:val="Paragraphe"/>
        <w:ind w:left="436"/>
      </w:pPr>
    </w:p>
    <w:p w:rsidR="008E3FC9" w:rsidRDefault="008E3FC9" w:rsidP="008E3FC9">
      <w:pPr>
        <w:pStyle w:val="Titre2"/>
      </w:pPr>
      <w:bookmarkStart w:id="23" w:name="_Toc495933421"/>
      <w:r>
        <w:t>Communication</w:t>
      </w:r>
      <w:bookmarkEnd w:id="23"/>
    </w:p>
    <w:p w:rsidR="00591235" w:rsidRDefault="004E2F03" w:rsidP="00591235">
      <w:pPr>
        <w:pStyle w:val="Titre3"/>
      </w:pPr>
      <w:bookmarkStart w:id="24" w:name="_Toc495933422"/>
      <w:r>
        <w:t>Communication wifi</w:t>
      </w:r>
      <w:bookmarkEnd w:id="24"/>
    </w:p>
    <w:p w:rsidR="00446586" w:rsidRPr="00591235" w:rsidRDefault="009D1DC7" w:rsidP="009D1DC7">
      <w:pPr>
        <w:pStyle w:val="Paragraphe"/>
      </w:pPr>
      <w:r>
        <w:t xml:space="preserve">La communication entre l’application Android et le harnais sera réalisé en Wifi pour la portée offerte satisfaisante. Les protocoles réseaux utilisés seront le TCP/IP pour </w:t>
      </w:r>
      <w:proofErr w:type="gramStart"/>
      <w:r>
        <w:t>leurs simplicité</w:t>
      </w:r>
      <w:proofErr w:type="gramEnd"/>
      <w:r w:rsidR="006B1EB8">
        <w:t xml:space="preserve"> </w:t>
      </w:r>
      <w:r>
        <w:t xml:space="preserve">d’usage et de </w:t>
      </w:r>
      <w:proofErr w:type="spellStart"/>
      <w:r>
        <w:t>dévellopement</w:t>
      </w:r>
      <w:proofErr w:type="spellEnd"/>
      <w:r>
        <w:t xml:space="preserve">. </w:t>
      </w:r>
      <w:r w:rsidR="00446586">
        <w:t xml:space="preserve"> </w:t>
      </w:r>
    </w:p>
    <w:p w:rsidR="004E2F03" w:rsidRDefault="004E2F03" w:rsidP="004E2F03">
      <w:pPr>
        <w:pStyle w:val="Titre3"/>
      </w:pPr>
      <w:bookmarkStart w:id="25" w:name="_Toc495933423"/>
      <w:r>
        <w:t>Communication superviseur – contrôle</w:t>
      </w:r>
      <w:bookmarkEnd w:id="25"/>
      <w:r>
        <w:t xml:space="preserve"> </w:t>
      </w:r>
    </w:p>
    <w:p w:rsidR="00591235" w:rsidRDefault="009D1DC7" w:rsidP="00591235">
      <w:pPr>
        <w:pStyle w:val="Paragraphe"/>
      </w:pPr>
      <w:r>
        <w:t xml:space="preserve">Les protocoles de communications entre </w:t>
      </w:r>
      <w:proofErr w:type="gramStart"/>
      <w:r>
        <w:t>le superviseurs</w:t>
      </w:r>
      <w:proofErr w:type="gramEnd"/>
      <w:r>
        <w:t xml:space="preserve"> et les systèmes de contrôles seront à définir pendant le </w:t>
      </w:r>
      <w:proofErr w:type="spellStart"/>
      <w:r>
        <w:t>dévellopement</w:t>
      </w:r>
      <w:proofErr w:type="spellEnd"/>
      <w:r>
        <w:t xml:space="preserve"> de l’applicatif. </w:t>
      </w:r>
      <w:proofErr w:type="gramStart"/>
      <w:r>
        <w:t>Il devront</w:t>
      </w:r>
      <w:proofErr w:type="gramEnd"/>
      <w:r>
        <w:t xml:space="preserve"> être le plus simple possible. </w:t>
      </w:r>
    </w:p>
    <w:p w:rsidR="008E3FC9" w:rsidRDefault="008E3FC9" w:rsidP="008E3FC9">
      <w:pPr>
        <w:pStyle w:val="Titre1"/>
      </w:pPr>
      <w:bookmarkStart w:id="26" w:name="_Toc495933424"/>
      <w:r>
        <w:t>Harnais</w:t>
      </w:r>
      <w:bookmarkEnd w:id="26"/>
    </w:p>
    <w:p w:rsidR="008E3FC9" w:rsidRDefault="008E3FC9" w:rsidP="008E3FC9">
      <w:pPr>
        <w:pStyle w:val="Paragraphe"/>
      </w:pPr>
    </w:p>
    <w:p w:rsidR="008E3FC9" w:rsidRDefault="008E3FC9" w:rsidP="008E3FC9">
      <w:pPr>
        <w:pStyle w:val="Paragraphe"/>
      </w:pPr>
    </w:p>
    <w:p w:rsidR="009D1DC7" w:rsidRDefault="009D1DC7" w:rsidP="008E3FC9">
      <w:pPr>
        <w:pStyle w:val="Paragraphe"/>
      </w:pPr>
    </w:p>
    <w:p w:rsidR="009D1DC7" w:rsidRDefault="009D1DC7" w:rsidP="008E3FC9">
      <w:pPr>
        <w:pStyle w:val="Paragraphe"/>
      </w:pPr>
    </w:p>
    <w:p w:rsidR="009D1DC7" w:rsidRDefault="009D1DC7" w:rsidP="008E3FC9">
      <w:pPr>
        <w:pStyle w:val="Paragraphe"/>
      </w:pPr>
    </w:p>
    <w:p w:rsidR="009D1DC7" w:rsidRDefault="009D1DC7" w:rsidP="008E3FC9">
      <w:pPr>
        <w:pStyle w:val="Paragraphe"/>
      </w:pPr>
    </w:p>
    <w:p w:rsidR="009D1DC7" w:rsidRDefault="009D1DC7" w:rsidP="008E3FC9">
      <w:pPr>
        <w:pStyle w:val="Paragraphe"/>
      </w:pPr>
    </w:p>
    <w:p w:rsidR="009D1DC7" w:rsidRDefault="009D1DC7" w:rsidP="006B1EB8">
      <w:pPr>
        <w:pStyle w:val="Paragraphe"/>
        <w:ind w:firstLine="0"/>
      </w:pPr>
    </w:p>
    <w:p w:rsidR="009D1DC7" w:rsidRDefault="009D1DC7" w:rsidP="009D1DC7">
      <w:pPr>
        <w:pStyle w:val="Paragraphe"/>
        <w:ind w:firstLine="0"/>
      </w:pPr>
    </w:p>
    <w:p w:rsidR="008E3FC9" w:rsidRPr="008E3FC9" w:rsidRDefault="008E3FC9" w:rsidP="008E3FC9">
      <w:pPr>
        <w:pStyle w:val="Titre1"/>
      </w:pPr>
      <w:bookmarkStart w:id="27" w:name="_Toc495933425"/>
      <w:r>
        <w:lastRenderedPageBreak/>
        <w:t>Outils</w:t>
      </w:r>
      <w:bookmarkEnd w:id="27"/>
    </w:p>
    <w:p w:rsidR="008E3FC9" w:rsidRDefault="008E3FC9" w:rsidP="008E3FC9">
      <w:pPr>
        <w:pStyle w:val="Titre2"/>
      </w:pPr>
      <w:bookmarkStart w:id="28" w:name="_Toc495933426"/>
      <w:r>
        <w:t>Environnement du superviseur</w:t>
      </w:r>
      <w:bookmarkEnd w:id="28"/>
      <w:r>
        <w:t xml:space="preserve"> </w:t>
      </w:r>
    </w:p>
    <w:p w:rsidR="009D1DC7" w:rsidRPr="009D1DC7" w:rsidRDefault="00C262A0" w:rsidP="00C262A0">
      <w:pPr>
        <w:pStyle w:val="Paragraphe"/>
        <w:ind w:left="850"/>
      </w:pPr>
      <w:r>
        <w:t xml:space="preserve">Le superviseur sera </w:t>
      </w:r>
      <w:proofErr w:type="spellStart"/>
      <w:r>
        <w:t>dévelllopé</w:t>
      </w:r>
      <w:proofErr w:type="spellEnd"/>
      <w:r>
        <w:t xml:space="preserve"> directement sur un OS GNU/linux</w:t>
      </w:r>
      <w:r w:rsidR="006B1EB8">
        <w:t xml:space="preserve"> pour le support communau</w:t>
      </w:r>
      <w:r w:rsidR="00D60BEB">
        <w:t xml:space="preserve">taire offert en cas de problème et ses multiples possibilités d’optimisations </w:t>
      </w:r>
      <w:proofErr w:type="gramStart"/>
      <w:r w:rsidR="00D60BEB">
        <w:t>( temps</w:t>
      </w:r>
      <w:proofErr w:type="gramEnd"/>
      <w:r w:rsidR="00D60BEB">
        <w:t xml:space="preserve"> de boot, empreinte mémoire…)</w:t>
      </w:r>
      <w:r>
        <w:t xml:space="preserve">. </w:t>
      </w:r>
    </w:p>
    <w:p w:rsidR="008E3FC9" w:rsidRDefault="008E3FC9" w:rsidP="008E3FC9">
      <w:pPr>
        <w:pStyle w:val="Titre2"/>
      </w:pPr>
      <w:bookmarkStart w:id="29" w:name="_Toc495933427"/>
      <w:r>
        <w:t>IDE processeur de contrôle</w:t>
      </w:r>
      <w:bookmarkEnd w:id="29"/>
    </w:p>
    <w:p w:rsidR="00C262A0" w:rsidRDefault="00C262A0" w:rsidP="00C262A0">
      <w:pPr>
        <w:pStyle w:val="Paragraphe"/>
        <w:ind w:left="850"/>
      </w:pPr>
      <w:r>
        <w:t xml:space="preserve">Le </w:t>
      </w:r>
      <w:proofErr w:type="spellStart"/>
      <w:r>
        <w:t>dévellopement</w:t>
      </w:r>
      <w:proofErr w:type="spellEnd"/>
      <w:r>
        <w:t xml:space="preserve"> des </w:t>
      </w:r>
      <w:proofErr w:type="spellStart"/>
      <w:r>
        <w:t>procésseurs</w:t>
      </w:r>
      <w:proofErr w:type="spellEnd"/>
      <w:r>
        <w:t xml:space="preserve"> de contrôle se fera sur MPLABX </w:t>
      </w:r>
    </w:p>
    <w:p w:rsidR="00C262A0" w:rsidRDefault="00C262A0" w:rsidP="00C262A0">
      <w:pPr>
        <w:pStyle w:val="Paragraphe"/>
        <w:numPr>
          <w:ilvl w:val="0"/>
          <w:numId w:val="9"/>
        </w:numPr>
      </w:pPr>
      <w:proofErr w:type="spellStart"/>
      <w:r>
        <w:t>Toolchain</w:t>
      </w:r>
      <w:proofErr w:type="spellEnd"/>
      <w:r>
        <w:t xml:space="preserve"> : </w:t>
      </w:r>
      <w:hyperlink r:id="rId33" w:history="1">
        <w:r w:rsidR="00D60BEB" w:rsidRPr="00D60BEB">
          <w:rPr>
            <w:rStyle w:val="Lienhypertexte"/>
          </w:rPr>
          <w:t>XC32 V1.44</w:t>
        </w:r>
      </w:hyperlink>
    </w:p>
    <w:p w:rsidR="00C262A0" w:rsidRPr="00D60BEB" w:rsidRDefault="00C262A0" w:rsidP="00D60BEB">
      <w:pPr>
        <w:pStyle w:val="Paragraphe"/>
        <w:numPr>
          <w:ilvl w:val="0"/>
          <w:numId w:val="9"/>
        </w:numPr>
        <w:rPr>
          <w:lang w:val="en-GB"/>
        </w:rPr>
      </w:pPr>
      <w:r w:rsidRPr="00D60BEB">
        <w:rPr>
          <w:lang w:val="en-GB"/>
        </w:rPr>
        <w:t>Version software :</w:t>
      </w:r>
      <w:r w:rsidR="00D60BEB" w:rsidRPr="00D60BEB">
        <w:rPr>
          <w:lang w:val="en-GB"/>
        </w:rPr>
        <w:t xml:space="preserve"> </w:t>
      </w:r>
      <w:hyperlink r:id="rId34" w:history="1">
        <w:r w:rsidR="00D60BEB" w:rsidRPr="00D60BEB">
          <w:rPr>
            <w:rStyle w:val="Lienhypertexte"/>
            <w:lang w:val="en-GB"/>
          </w:rPr>
          <w:t>V4.01</w:t>
        </w:r>
      </w:hyperlink>
      <w:r w:rsidRPr="00D60BEB">
        <w:rPr>
          <w:lang w:val="en-GB"/>
        </w:rPr>
        <w:t xml:space="preserve"> </w:t>
      </w:r>
    </w:p>
    <w:p w:rsidR="008E3FC9" w:rsidRDefault="008E3FC9" w:rsidP="008E3FC9">
      <w:pPr>
        <w:pStyle w:val="Titre2"/>
      </w:pPr>
      <w:bookmarkStart w:id="30" w:name="_Toc495933428"/>
      <w:r>
        <w:t>CAO circuit imprimé</w:t>
      </w:r>
      <w:bookmarkEnd w:id="30"/>
    </w:p>
    <w:p w:rsidR="00C262A0" w:rsidRDefault="00C262A0" w:rsidP="00C262A0">
      <w:pPr>
        <w:pStyle w:val="Paragraphe"/>
      </w:pPr>
      <w:proofErr w:type="gramStart"/>
      <w:r>
        <w:t>Une</w:t>
      </w:r>
      <w:proofErr w:type="gramEnd"/>
      <w:r>
        <w:t xml:space="preserve"> circuit devra être imprimé pour d’une part l’</w:t>
      </w:r>
      <w:r w:rsidR="006B1EB8">
        <w:t>interfaçag</w:t>
      </w:r>
      <w:r>
        <w:t xml:space="preserve">e du superviseur et des </w:t>
      </w:r>
      <w:proofErr w:type="spellStart"/>
      <w:r>
        <w:t>sytèmes</w:t>
      </w:r>
      <w:proofErr w:type="spellEnd"/>
      <w:r>
        <w:t xml:space="preserve"> de contrôles et d’autre part pour les régulateurs s’il est nécessaire de les réaliser nous-même. </w:t>
      </w:r>
    </w:p>
    <w:p w:rsidR="00C262A0" w:rsidRDefault="00C262A0" w:rsidP="00C262A0">
      <w:pPr>
        <w:pStyle w:val="Paragraphe"/>
      </w:pPr>
      <w:r>
        <w:t xml:space="preserve">Logiciel utilisé : </w:t>
      </w:r>
      <w:proofErr w:type="spellStart"/>
      <w:r>
        <w:t>Eagle</w:t>
      </w:r>
      <w:proofErr w:type="spellEnd"/>
      <w:r>
        <w:t xml:space="preserve"> </w:t>
      </w:r>
    </w:p>
    <w:p w:rsidR="00C262A0" w:rsidRPr="00C262A0" w:rsidRDefault="00C262A0" w:rsidP="00C262A0">
      <w:pPr>
        <w:pStyle w:val="Paragraphe"/>
      </w:pPr>
      <w:r>
        <w:t xml:space="preserve">Version : </w:t>
      </w:r>
      <w:hyperlink r:id="rId35" w:history="1">
        <w:r w:rsidR="00D60BEB" w:rsidRPr="00D60BEB">
          <w:rPr>
            <w:rStyle w:val="Lienhypertexte"/>
          </w:rPr>
          <w:t>8.3.2</w:t>
        </w:r>
      </w:hyperlink>
    </w:p>
    <w:p w:rsidR="008E3FC9" w:rsidRDefault="008E3FC9" w:rsidP="008E3FC9">
      <w:pPr>
        <w:pStyle w:val="Titre2"/>
      </w:pPr>
      <w:bookmarkStart w:id="31" w:name="_Toc495933429"/>
      <w:r>
        <w:t>Mécanique</w:t>
      </w:r>
      <w:bookmarkEnd w:id="31"/>
    </w:p>
    <w:p w:rsidR="008E3FC9" w:rsidRDefault="00C262A0" w:rsidP="0076658D">
      <w:pPr>
        <w:pStyle w:val="Paragraphe"/>
      </w:pPr>
      <w:r>
        <w:t>Le boitier d’intégration pour les piles et les cartes électroniques se feront sur l</w:t>
      </w:r>
      <w:r w:rsidR="00D60BEB">
        <w:t xml:space="preserve">e logiciel </w:t>
      </w:r>
      <w:proofErr w:type="spellStart"/>
      <w:r w:rsidR="00D60BEB">
        <w:t>Solidwork</w:t>
      </w:r>
      <w:proofErr w:type="spellEnd"/>
      <w:r w:rsidR="00D60BEB">
        <w:t xml:space="preserve">. </w:t>
      </w:r>
    </w:p>
    <w:p w:rsidR="00D60BEB" w:rsidRDefault="00D60BEB" w:rsidP="0076658D">
      <w:pPr>
        <w:pStyle w:val="Paragraphe"/>
      </w:pPr>
      <w:r>
        <w:t xml:space="preserve">Version : </w:t>
      </w:r>
    </w:p>
    <w:p w:rsidR="0076658D" w:rsidRDefault="008E3FC9" w:rsidP="00131FD7">
      <w:pPr>
        <w:pStyle w:val="Titre1"/>
      </w:pPr>
      <w:bookmarkStart w:id="32" w:name="_Toc495933430"/>
      <w:r>
        <w:t>Tests et validations</w:t>
      </w:r>
      <w:bookmarkEnd w:id="32"/>
    </w:p>
    <w:p w:rsidR="00131FD7" w:rsidRDefault="0057248E" w:rsidP="0076658D">
      <w:pPr>
        <w:pStyle w:val="Paragraphe"/>
        <w:ind w:firstLine="0"/>
      </w:pPr>
      <w:r>
        <w:t xml:space="preserve">Quatre  UART </w:t>
      </w:r>
      <w:r w:rsidR="006B1EB8">
        <w:t xml:space="preserve">seront </w:t>
      </w:r>
      <w:proofErr w:type="spellStart"/>
      <w:r w:rsidR="006B1EB8">
        <w:t>dévellopés</w:t>
      </w:r>
      <w:proofErr w:type="spellEnd"/>
      <w:r w:rsidR="006B1EB8">
        <w:t xml:space="preserve"> </w:t>
      </w:r>
      <w:bookmarkStart w:id="33" w:name="_GoBack"/>
      <w:bookmarkEnd w:id="33"/>
      <w:r>
        <w:t>(Wifi + développeurs, en évolution GPS et module RF)</w:t>
      </w:r>
      <w:r w:rsidR="00131FD7">
        <w:t xml:space="preserve">. </w:t>
      </w:r>
    </w:p>
    <w:p w:rsidR="00131FD7" w:rsidRPr="0076658D" w:rsidRDefault="00131FD7" w:rsidP="0076658D">
      <w:pPr>
        <w:pStyle w:val="Paragraphe"/>
        <w:ind w:firstLine="0"/>
        <w:sectPr w:rsidR="00131FD7" w:rsidRPr="0076658D" w:rsidSect="00946C36">
          <w:pgSz w:w="11906" w:h="16838"/>
          <w:pgMar w:top="1417" w:right="1417" w:bottom="993" w:left="1417" w:header="708" w:footer="524" w:gutter="0"/>
          <w:cols w:space="708"/>
          <w:docGrid w:linePitch="360"/>
        </w:sectPr>
      </w:pPr>
      <w:r>
        <w:t>Des procédures de tests pour chaque</w:t>
      </w:r>
      <w:r w:rsidR="0057248E">
        <w:t xml:space="preserve"> </w:t>
      </w:r>
      <w:proofErr w:type="spellStart"/>
      <w:r>
        <w:t>sous-sytèmes</w:t>
      </w:r>
      <w:proofErr w:type="spellEnd"/>
      <w:r>
        <w:t xml:space="preserve"> (Applicatif Android,  superviseur et contrôle) devront être </w:t>
      </w:r>
      <w:proofErr w:type="spellStart"/>
      <w:r>
        <w:t>dévellopés</w:t>
      </w:r>
      <w:proofErr w:type="spellEnd"/>
      <w:r>
        <w:t xml:space="preserve"> pur valider le fonctionnement  des prototypes. </w:t>
      </w:r>
    </w:p>
    <w:p w:rsidR="009406C0" w:rsidRDefault="009406C0" w:rsidP="00246123">
      <w:pPr>
        <w:pStyle w:val="Paragraphe"/>
        <w:ind w:firstLine="0"/>
        <w:jc w:val="center"/>
      </w:pPr>
    </w:p>
    <w:p w:rsidR="009406C0" w:rsidRPr="009406C0" w:rsidRDefault="009406C0" w:rsidP="00246123">
      <w:pPr>
        <w:jc w:val="center"/>
      </w:pPr>
    </w:p>
    <w:p w:rsidR="009406C0" w:rsidRPr="009406C0" w:rsidRDefault="009406C0" w:rsidP="00246123">
      <w:pPr>
        <w:jc w:val="center"/>
      </w:pPr>
    </w:p>
    <w:p w:rsidR="001A6239" w:rsidRDefault="001A6239" w:rsidP="00246123">
      <w:pPr>
        <w:jc w:val="center"/>
      </w:pPr>
    </w:p>
    <w:p w:rsidR="001A6239" w:rsidRDefault="001A6239" w:rsidP="00246123">
      <w:pPr>
        <w:jc w:val="center"/>
      </w:pPr>
    </w:p>
    <w:p w:rsidR="001A6239" w:rsidRPr="001A6239" w:rsidRDefault="00B03B64" w:rsidP="00246123">
      <w:pPr>
        <w:jc w:val="center"/>
      </w:pPr>
      <w:r>
        <w:t xml:space="preserve">      </w:t>
      </w:r>
    </w:p>
    <w:sectPr w:rsidR="001A6239" w:rsidRPr="001A6239" w:rsidSect="0000661A">
      <w:headerReference w:type="even" r:id="rId36"/>
      <w:footerReference w:type="even" r:id="rId37"/>
      <w:type w:val="evenPage"/>
      <w:pgSz w:w="11906" w:h="16838"/>
      <w:pgMar w:top="4111" w:right="1417" w:bottom="3970" w:left="1417" w:header="851" w:footer="3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E1F" w:rsidRDefault="00B10E1F" w:rsidP="00F70222">
      <w:pPr>
        <w:spacing w:after="0" w:line="240" w:lineRule="auto"/>
      </w:pPr>
      <w:r>
        <w:separator/>
      </w:r>
    </w:p>
  </w:endnote>
  <w:endnote w:type="continuationSeparator" w:id="0">
    <w:p w:rsidR="00B10E1F" w:rsidRDefault="00B10E1F" w:rsidP="00F7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CDF" w:rsidRDefault="00121CDF" w:rsidP="009D0274">
    <w:pPr>
      <w:pStyle w:val="Pieddepage"/>
      <w:ind w:left="-1417" w:firstLine="1417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02400" cy="6048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4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1CDF" w:rsidRPr="00BF0EB9" w:rsidRDefault="00121CDF" w:rsidP="00FC1152">
                          <w:pPr>
                            <w:pBdr>
                              <w:top w:val="single" w:sz="18" w:space="1" w:color="AFC0C9" w:themeColor="accent6"/>
                            </w:pBdr>
                            <w:spacing w:after="0" w:line="240" w:lineRule="auto"/>
                            <w:ind w:firstLine="567"/>
                          </w:pPr>
                          <w:bookmarkStart w:id="2" w:name="_Hlk479686075"/>
                          <w:bookmarkEnd w:id="2"/>
                          <w:r w:rsidRPr="00665EF5">
                            <w:rPr>
                              <w:rFonts w:asciiTheme="majorHAnsi" w:hAnsiTheme="majorHAnsi" w:cstheme="majorHAnsi"/>
                            </w:rPr>
                            <w:t>ENSICAEN /</w: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begin"/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instrText xml:space="preserve"> PAGE   \* MERGEFORMAT </w:instrTex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separate"/>
                          </w:r>
                          <w:r w:rsidR="00496027">
                            <w:rPr>
                              <w:rFonts w:asciiTheme="majorHAnsi" w:hAnsiTheme="majorHAnsi" w:cstheme="majorHAnsi"/>
                              <w:noProof/>
                              <w:color w:val="7B949E" w:themeColor="accent5"/>
                            </w:rPr>
                            <w:t>2</w: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56" style="position:absolute;left:0;text-align:left;margin-left:0;margin-top:0;width:94.7pt;height:47.6pt;z-index:251660288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" filled="f" stroked="f" strokeweight="1pt">
              <v:textbox inset="0,2mm,0,2mm">
                <w:txbxContent>
                  <w:p w:rsidR="00121CDF" w:rsidRPr="00BF0EB9" w:rsidRDefault="00121CDF" w:rsidP="00FC1152">
                    <w:pPr>
                      <w:pBdr>
                        <w:top w:val="single" w:sz="18" w:space="1" w:color="AFC0C9" w:themeColor="accent6"/>
                      </w:pBdr>
                      <w:spacing w:after="0" w:line="240" w:lineRule="auto"/>
                      <w:ind w:firstLine="567"/>
                    </w:pPr>
                    <w:bookmarkStart w:id="3" w:name="_Hlk479686075"/>
                    <w:bookmarkEnd w:id="3"/>
                    <w:r w:rsidRPr="00665EF5">
                      <w:rPr>
                        <w:rFonts w:asciiTheme="majorHAnsi" w:hAnsiTheme="majorHAnsi" w:cstheme="majorHAnsi"/>
                      </w:rPr>
                      <w:t>ENSICAEN /</w:t>
                    </w:r>
                    <w:r w:rsidRPr="00665EF5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begin"/>
                    </w:r>
                    <w:r w:rsidRPr="00665EF5">
                      <w:rPr>
                        <w:rFonts w:asciiTheme="majorHAnsi" w:hAnsiTheme="majorHAnsi" w:cstheme="majorHAnsi"/>
                        <w:color w:val="7B949E" w:themeColor="accent5"/>
                      </w:rPr>
                      <w:instrText xml:space="preserve"> PAGE   \* MERGEFORMAT </w:instrText>
                    </w:r>
                    <w:r w:rsidRPr="00665EF5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separate"/>
                    </w:r>
                    <w:r w:rsidR="00496027">
                      <w:rPr>
                        <w:rFonts w:asciiTheme="majorHAnsi" w:hAnsiTheme="majorHAnsi" w:cstheme="majorHAnsi"/>
                        <w:noProof/>
                        <w:color w:val="7B949E" w:themeColor="accent5"/>
                      </w:rPr>
                      <w:t>2</w:t>
                    </w:r>
                    <w:r w:rsidRPr="00665EF5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CDF" w:rsidRDefault="00121CDF" w:rsidP="007C21C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53BAF051" wp14:editId="45A23AC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600" cy="604800"/>
              <wp:effectExtent l="0" t="0" r="1143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1CDF" w:rsidRPr="00BF0EB9" w:rsidRDefault="00121CDF" w:rsidP="00FC1152">
                          <w:pPr>
                            <w:pBdr>
                              <w:top w:val="single" w:sz="18" w:space="1" w:color="AFC0C9" w:themeColor="accent6"/>
                            </w:pBdr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 xml:space="preserve">Spécifications techniques du projet Harnais </w:t>
                          </w:r>
                          <w:r w:rsidRPr="007C21C2">
                            <w:rPr>
                              <w:rFonts w:asciiTheme="majorHAnsi" w:hAnsiTheme="majorHAnsi" w:cstheme="majorHAnsi"/>
                            </w:rPr>
                            <w:t>/</w:t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begin"/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instrText xml:space="preserve"> PAGE   \* MERGEFORMAT </w:instrText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separate"/>
                          </w:r>
                          <w:r w:rsidR="00496027">
                            <w:rPr>
                              <w:rFonts w:asciiTheme="majorHAnsi" w:hAnsiTheme="majorHAnsi" w:cstheme="majorHAnsi"/>
                              <w:noProof/>
                              <w:color w:val="7B949E" w:themeColor="accent5"/>
                            </w:rPr>
                            <w:t>3</w:t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end"/>
                          </w:r>
                          <w:r w:rsidRPr="007C21C2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t>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BAF051" id="Rectangle 16" o:spid="_x0000_s1057" style="position:absolute;margin-left:73.8pt;margin-top:0;width:125pt;height:47.6pt;z-index:251662336;visibility:visible;mso-wrap-style:non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" filled="f" stroked="f" strokeweight="1pt">
              <v:textbox inset="0,2mm,0,2mm">
                <w:txbxContent>
                  <w:p w:rsidR="00121CDF" w:rsidRPr="00BF0EB9" w:rsidRDefault="00121CDF" w:rsidP="00FC1152">
                    <w:pPr>
                      <w:pBdr>
                        <w:top w:val="single" w:sz="18" w:space="1" w:color="AFC0C9" w:themeColor="accent6"/>
                      </w:pBdr>
                      <w:spacing w:after="0" w:line="240" w:lineRule="auto"/>
                      <w:jc w:val="right"/>
                    </w:pPr>
                    <w:r>
                      <w:rPr>
                        <w:rFonts w:asciiTheme="majorHAnsi" w:hAnsiTheme="majorHAnsi" w:cstheme="majorHAnsi"/>
                      </w:rPr>
                      <w:t xml:space="preserve">Spécifications techniques du projet Harnais </w:t>
                    </w:r>
                    <w:r w:rsidRPr="007C21C2">
                      <w:rPr>
                        <w:rFonts w:asciiTheme="majorHAnsi" w:hAnsiTheme="majorHAnsi" w:cstheme="majorHAnsi"/>
                      </w:rPr>
                      <w:t>/</w:t>
                    </w:r>
                    <w:r w:rsidRPr="00946C36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begin"/>
                    </w:r>
                    <w:r w:rsidRPr="00946C36">
                      <w:rPr>
                        <w:rFonts w:asciiTheme="majorHAnsi" w:hAnsiTheme="majorHAnsi" w:cstheme="majorHAnsi"/>
                        <w:color w:val="7B949E" w:themeColor="accent5"/>
                      </w:rPr>
                      <w:instrText xml:space="preserve"> PAGE   \* MERGEFORMAT </w:instrText>
                    </w:r>
                    <w:r w:rsidRPr="00946C36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separate"/>
                    </w:r>
                    <w:r w:rsidR="00496027">
                      <w:rPr>
                        <w:rFonts w:asciiTheme="majorHAnsi" w:hAnsiTheme="majorHAnsi" w:cstheme="majorHAnsi"/>
                        <w:noProof/>
                        <w:color w:val="7B949E" w:themeColor="accent5"/>
                      </w:rPr>
                      <w:t>3</w:t>
                    </w:r>
                    <w:r w:rsidRPr="00946C36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end"/>
                    </w:r>
                    <w:r w:rsidRPr="007C21C2">
                      <w:rPr>
                        <w:rFonts w:asciiTheme="majorHAnsi" w:hAnsiTheme="majorHAnsi" w:cstheme="majorHAnsi"/>
                        <w:color w:val="FFFFFF" w:themeColor="background1"/>
                      </w:rPr>
                      <w:t>------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CDF" w:rsidRPr="00C82958" w:rsidRDefault="00121CDF" w:rsidP="00C82958">
    <w:pPr>
      <w:pStyle w:val="Pieddepage"/>
      <w:jc w:val="center"/>
      <w:rPr>
        <w:color w:val="7B949E" w:themeColor="accent5"/>
        <w:sz w:val="36"/>
      </w:rPr>
    </w:pPr>
    <w:r w:rsidRPr="00C82958">
      <w:rPr>
        <w:color w:val="7B949E" w:themeColor="accent5"/>
        <w:sz w:val="36"/>
      </w:rPr>
      <w:t>www.ensicaen.fr</w:t>
    </w:r>
  </w:p>
  <w:p w:rsidR="00121CDF" w:rsidRPr="004947DE" w:rsidRDefault="00121CDF" w:rsidP="00C82958">
    <w:pPr>
      <w:pStyle w:val="Pieddepage"/>
      <w:jc w:val="center"/>
      <w:rPr>
        <w:color w:val="7B949E" w:themeColor="accent5"/>
        <w:sz w:val="3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CDF" w:rsidRDefault="00121CDF" w:rsidP="009D0274">
    <w:pPr>
      <w:pStyle w:val="Pieddepage"/>
      <w:ind w:left="-1417" w:firstLine="1417"/>
      <w:jc w:val="center"/>
    </w:pPr>
    <w:r>
      <w:rPr>
        <w:noProof/>
        <w:lang w:eastAsia="fr-FR"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page">
            <wp:posOffset>7151913</wp:posOffset>
          </wp:positionH>
          <wp:positionV relativeFrom="margin">
            <wp:posOffset>3997888</wp:posOffset>
          </wp:positionV>
          <wp:extent cx="415665" cy="1250567"/>
          <wp:effectExtent l="0" t="0" r="3810" b="698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5665" cy="12505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1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8801100</wp:posOffset>
              </wp:positionV>
              <wp:extent cx="6762750" cy="723265"/>
              <wp:effectExtent l="0" t="0" r="0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2750" cy="723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CDF" w:rsidRPr="00246123" w:rsidRDefault="00121CDF" w:rsidP="00FB7BD0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46123">
                            <w:rPr>
                              <w:color w:val="FFFFFF" w:themeColor="background1"/>
                            </w:rPr>
                            <w:t>6 boulevard Maréchal Juin, CS 45053</w:t>
                          </w:r>
                        </w:p>
                        <w:p w:rsidR="00121CDF" w:rsidRPr="00246123" w:rsidRDefault="00121CDF" w:rsidP="00A7794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46123">
                            <w:rPr>
                              <w:color w:val="FFFFFF" w:themeColor="background1"/>
                            </w:rPr>
                            <w:t>14050 CAEN cedex 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58" style="position:absolute;left:0;text-align:left;margin-left:0;margin-top:693pt;width:532.5pt;height:56.9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" filled="f" stroked="f" strokeweight="1pt">
              <v:textbox>
                <w:txbxContent>
                  <w:p w:rsidR="00121CDF" w:rsidRPr="00246123" w:rsidRDefault="00121CDF" w:rsidP="00FB7BD0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246123">
                      <w:rPr>
                        <w:color w:val="FFFFFF" w:themeColor="background1"/>
                      </w:rPr>
                      <w:t>6 boulevard Maréchal Juin, CS 45053</w:t>
                    </w:r>
                  </w:p>
                  <w:p w:rsidR="00121CDF" w:rsidRPr="00246123" w:rsidRDefault="00121CDF" w:rsidP="00A7794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 w:rsidRPr="00246123">
                      <w:rPr>
                        <w:color w:val="FFFFFF" w:themeColor="background1"/>
                      </w:rPr>
                      <w:t>14050 CAEN cedex 04</w:t>
                    </w:r>
                  </w:p>
                </w:txbxContent>
              </v:textbox>
              <w10:wrap anchorx="margin" anchory="page"/>
              <w10:anchorlock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3" behindDoc="0" locked="1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8768715</wp:posOffset>
              </wp:positionV>
              <wp:extent cx="7545070" cy="737870"/>
              <wp:effectExtent l="0" t="0" r="0" b="5080"/>
              <wp:wrapNone/>
              <wp:docPr id="191" name="Rectangle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070" cy="7378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3A90FE" id="Rectangle 191" o:spid="_x0000_s1026" style="position:absolute;margin-left:0;margin-top:690.45pt;width:594.1pt;height:58.1pt;z-index:251659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" fillcolor="#7b949e [3208]" stroked="f" strokeweight="1pt">
              <w10:wrap anchorx="page" anchory="page"/>
              <w10:anchorlock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1" layoutInCell="1" allowOverlap="1">
              <wp:simplePos x="0" y="0"/>
              <wp:positionH relativeFrom="margin">
                <wp:posOffset>-899795</wp:posOffset>
              </wp:positionH>
              <wp:positionV relativeFrom="page">
                <wp:posOffset>8241030</wp:posOffset>
              </wp:positionV>
              <wp:extent cx="7557770" cy="507365"/>
              <wp:effectExtent l="0" t="0" r="5080" b="6985"/>
              <wp:wrapNone/>
              <wp:docPr id="188" name="Zone de texte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5073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121CDF" w:rsidRPr="00FB7BD0" w:rsidRDefault="00121CDF" w:rsidP="00FB7BD0">
                          <w:pPr>
                            <w:jc w:val="center"/>
                            <w:rPr>
                              <w:color w:val="7B949E" w:themeColor="accent5"/>
                              <w:sz w:val="40"/>
                            </w:rPr>
                          </w:pPr>
                          <w:r w:rsidRPr="00FB7BD0">
                            <w:rPr>
                              <w:color w:val="7B949E" w:themeColor="accent5"/>
                              <w:sz w:val="40"/>
                            </w:rPr>
                            <w:t>Ecole Publique d’Ingénieurs en 3 ans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88" o:spid="_x0000_s1059" type="#_x0000_t202" style="position:absolute;left:0;text-align:left;margin-left:-70.85pt;margin-top:648.9pt;width:595.1pt;height:39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" fillcolor="white [3201]" stroked="f" strokeweight=".5pt">
              <v:textbox>
                <w:txbxContent>
                  <w:p w:rsidR="00121CDF" w:rsidRPr="00FB7BD0" w:rsidRDefault="00121CDF" w:rsidP="00FB7BD0">
                    <w:pPr>
                      <w:jc w:val="center"/>
                      <w:rPr>
                        <w:color w:val="7B949E" w:themeColor="accent5"/>
                        <w:sz w:val="40"/>
                      </w:rPr>
                    </w:pPr>
                    <w:r w:rsidRPr="00FB7BD0">
                      <w:rPr>
                        <w:color w:val="7B949E" w:themeColor="accent5"/>
                        <w:sz w:val="40"/>
                      </w:rPr>
                      <w:t>Ecole Publique d’Ingénieurs en 3 ans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6432" behindDoc="0" locked="0" layoutInCell="1" allowOverlap="1" wp14:anchorId="7BB8D37D" wp14:editId="7C964E27">
          <wp:simplePos x="0" y="0"/>
          <wp:positionH relativeFrom="column">
            <wp:posOffset>2749550</wp:posOffset>
          </wp:positionH>
          <wp:positionV relativeFrom="page">
            <wp:posOffset>9656445</wp:posOffset>
          </wp:positionV>
          <wp:extent cx="857885" cy="857885"/>
          <wp:effectExtent l="0" t="0" r="0" b="0"/>
          <wp:wrapNone/>
          <wp:docPr id="166" name="Image 166" descr="Résultat de recherche d'images pour &quot;cdef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ésultat de recherche d'images pour &quot;cdefi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88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75648" behindDoc="1" locked="0" layoutInCell="1" allowOverlap="1" wp14:anchorId="6DBF823D" wp14:editId="66F446D5">
          <wp:simplePos x="0" y="0"/>
          <wp:positionH relativeFrom="column">
            <wp:posOffset>-422275</wp:posOffset>
          </wp:positionH>
          <wp:positionV relativeFrom="page">
            <wp:posOffset>9711690</wp:posOffset>
          </wp:positionV>
          <wp:extent cx="734695" cy="756285"/>
          <wp:effectExtent l="0" t="0" r="8255" b="5715"/>
          <wp:wrapNone/>
          <wp:docPr id="167" name="Image 167" descr="Résultat de recherche d'images pour &quot;ministère education nationa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ministère education nationale&quot;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695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565785</wp:posOffset>
          </wp:positionH>
          <wp:positionV relativeFrom="page">
            <wp:posOffset>9709785</wp:posOffset>
          </wp:positionV>
          <wp:extent cx="1036955" cy="777875"/>
          <wp:effectExtent l="0" t="0" r="0" b="3175"/>
          <wp:wrapNone/>
          <wp:docPr id="168" name="Image 168" descr="Résultat de recherche d'images pour &quot;normandie université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normandie université&quot;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4384" behindDoc="0" locked="0" layoutInCell="1" allowOverlap="1" wp14:anchorId="2DA76D75" wp14:editId="0B1EE7DD">
          <wp:simplePos x="0" y="0"/>
          <wp:positionH relativeFrom="column">
            <wp:posOffset>1857375</wp:posOffset>
          </wp:positionH>
          <wp:positionV relativeFrom="page">
            <wp:posOffset>9779635</wp:posOffset>
          </wp:positionV>
          <wp:extent cx="638175" cy="626110"/>
          <wp:effectExtent l="0" t="0" r="9525" b="2540"/>
          <wp:wrapNone/>
          <wp:docPr id="169" name="Image 169" descr="Résultat de recherche d'images pour &quot;ct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ti&quot;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70528" behindDoc="0" locked="0" layoutInCell="1" allowOverlap="1" wp14:anchorId="1DEEC302" wp14:editId="6BBBE36A">
          <wp:simplePos x="0" y="0"/>
          <wp:positionH relativeFrom="column">
            <wp:posOffset>3862070</wp:posOffset>
          </wp:positionH>
          <wp:positionV relativeFrom="page">
            <wp:posOffset>9919970</wp:posOffset>
          </wp:positionV>
          <wp:extent cx="996315" cy="344805"/>
          <wp:effectExtent l="0" t="0" r="0" b="0"/>
          <wp:wrapNone/>
          <wp:docPr id="170" name="Image 170" descr="Résultat de recherche d'images pour &quot;eur ac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eur ace&quot;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31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72576" behindDoc="0" locked="0" layoutInCell="1" allowOverlap="1" wp14:anchorId="44B65DE6" wp14:editId="233D25B6">
          <wp:simplePos x="0" y="0"/>
          <wp:positionH relativeFrom="margin">
            <wp:posOffset>5110769</wp:posOffset>
          </wp:positionH>
          <wp:positionV relativeFrom="page">
            <wp:posOffset>9932035</wp:posOffset>
          </wp:positionV>
          <wp:extent cx="1067435" cy="333375"/>
          <wp:effectExtent l="0" t="0" r="0" b="9525"/>
          <wp:wrapNone/>
          <wp:docPr id="171" name="Image 171" descr="Résultat de recherche d'images pour &quot;cg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ésultat de recherche d'images pour &quot;cge&quot;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43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E1F" w:rsidRDefault="00B10E1F" w:rsidP="00F70222">
      <w:pPr>
        <w:spacing w:after="0" w:line="240" w:lineRule="auto"/>
      </w:pPr>
      <w:bookmarkStart w:id="0" w:name="_Hlk479602574"/>
      <w:bookmarkEnd w:id="0"/>
      <w:r>
        <w:separator/>
      </w:r>
    </w:p>
  </w:footnote>
  <w:footnote w:type="continuationSeparator" w:id="0">
    <w:p w:rsidR="00B10E1F" w:rsidRDefault="00B10E1F" w:rsidP="00F70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CDF" w:rsidRPr="004947DE" w:rsidRDefault="00121CDF" w:rsidP="004947DE">
    <w:pPr>
      <w:pStyle w:val="En-tte"/>
      <w:jc w:val="center"/>
      <w:rPr>
        <w:color w:val="7B949E" w:themeColor="accent5"/>
        <w:sz w:val="36"/>
      </w:rPr>
    </w:pPr>
    <w:r w:rsidRPr="004947DE">
      <w:rPr>
        <w:color w:val="7B949E" w:themeColor="accent5"/>
        <w:sz w:val="36"/>
      </w:rPr>
      <w:t>Ecole Publique d’Ingénieurs en 3 ans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CDF" w:rsidRDefault="00121CDF">
    <w:pPr>
      <w:pStyle w:val="En-tte"/>
    </w:pPr>
    <w:r w:rsidRPr="00504C4B">
      <w:rPr>
        <w:noProof/>
        <w:lang w:eastAsia="fr-FR"/>
      </w:rPr>
      <w:drawing>
        <wp:anchor distT="0" distB="0" distL="114300" distR="114300" simplePos="0" relativeHeight="251679744" behindDoc="0" locked="1" layoutInCell="1" allowOverlap="1" wp14:anchorId="37F5169E" wp14:editId="50716CCF">
          <wp:simplePos x="0" y="0"/>
          <wp:positionH relativeFrom="margin">
            <wp:posOffset>1942465</wp:posOffset>
          </wp:positionH>
          <wp:positionV relativeFrom="topMargin">
            <wp:posOffset>525780</wp:posOffset>
          </wp:positionV>
          <wp:extent cx="1948815" cy="2164080"/>
          <wp:effectExtent l="0" t="0" r="0" b="0"/>
          <wp:wrapNone/>
          <wp:docPr id="165" name="Graphique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Ensicaen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7860" cy="21408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61795"/>
    <w:multiLevelType w:val="multilevel"/>
    <w:tmpl w:val="C58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225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B30F51"/>
    <w:multiLevelType w:val="multilevel"/>
    <w:tmpl w:val="6526E8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CF2A27"/>
    <w:multiLevelType w:val="hybridMultilevel"/>
    <w:tmpl w:val="3FE0E46C"/>
    <w:lvl w:ilvl="0" w:tplc="BC0A4F30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58FE5929"/>
    <w:multiLevelType w:val="multilevel"/>
    <w:tmpl w:val="64F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33FFE"/>
    <w:multiLevelType w:val="multilevel"/>
    <w:tmpl w:val="7E6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A4209E"/>
    <w:multiLevelType w:val="multilevel"/>
    <w:tmpl w:val="7CDEB35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6536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7C92B1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F15E10"/>
    <w:multiLevelType w:val="hybridMultilevel"/>
    <w:tmpl w:val="C5167A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64"/>
    <w:rsid w:val="0000661A"/>
    <w:rsid w:val="00030499"/>
    <w:rsid w:val="00034103"/>
    <w:rsid w:val="00060D47"/>
    <w:rsid w:val="00095F09"/>
    <w:rsid w:val="000A643D"/>
    <w:rsid w:val="000B0FDA"/>
    <w:rsid w:val="000B44A5"/>
    <w:rsid w:val="000B7EBE"/>
    <w:rsid w:val="000C2ECC"/>
    <w:rsid w:val="000D4B4F"/>
    <w:rsid w:val="000E554B"/>
    <w:rsid w:val="000F2D14"/>
    <w:rsid w:val="001046DF"/>
    <w:rsid w:val="00121CDF"/>
    <w:rsid w:val="00122FBF"/>
    <w:rsid w:val="00124822"/>
    <w:rsid w:val="00127C01"/>
    <w:rsid w:val="00130068"/>
    <w:rsid w:val="00131FD7"/>
    <w:rsid w:val="001371A6"/>
    <w:rsid w:val="00140C61"/>
    <w:rsid w:val="001512DA"/>
    <w:rsid w:val="0015184A"/>
    <w:rsid w:val="00170170"/>
    <w:rsid w:val="00175B1A"/>
    <w:rsid w:val="001A2048"/>
    <w:rsid w:val="001A570E"/>
    <w:rsid w:val="001A6239"/>
    <w:rsid w:val="001C2730"/>
    <w:rsid w:val="002071F8"/>
    <w:rsid w:val="002135AF"/>
    <w:rsid w:val="002164CC"/>
    <w:rsid w:val="00222DAD"/>
    <w:rsid w:val="00235417"/>
    <w:rsid w:val="00246123"/>
    <w:rsid w:val="00265063"/>
    <w:rsid w:val="00267E67"/>
    <w:rsid w:val="0029052C"/>
    <w:rsid w:val="002D5BF9"/>
    <w:rsid w:val="002E31E4"/>
    <w:rsid w:val="003204E2"/>
    <w:rsid w:val="00380292"/>
    <w:rsid w:val="00397242"/>
    <w:rsid w:val="003F78EE"/>
    <w:rsid w:val="00405CC7"/>
    <w:rsid w:val="004349BD"/>
    <w:rsid w:val="00446586"/>
    <w:rsid w:val="0045347E"/>
    <w:rsid w:val="00454186"/>
    <w:rsid w:val="00481F0D"/>
    <w:rsid w:val="004947DE"/>
    <w:rsid w:val="00496027"/>
    <w:rsid w:val="004E2F03"/>
    <w:rsid w:val="00504C4B"/>
    <w:rsid w:val="0052391C"/>
    <w:rsid w:val="005409E4"/>
    <w:rsid w:val="00542109"/>
    <w:rsid w:val="0057248E"/>
    <w:rsid w:val="00577241"/>
    <w:rsid w:val="00591235"/>
    <w:rsid w:val="00600260"/>
    <w:rsid w:val="00617241"/>
    <w:rsid w:val="006270F3"/>
    <w:rsid w:val="00640868"/>
    <w:rsid w:val="00665EF5"/>
    <w:rsid w:val="00671213"/>
    <w:rsid w:val="006832F8"/>
    <w:rsid w:val="00693B9D"/>
    <w:rsid w:val="006A08B0"/>
    <w:rsid w:val="006B1EB8"/>
    <w:rsid w:val="00752ABB"/>
    <w:rsid w:val="0075545C"/>
    <w:rsid w:val="00762655"/>
    <w:rsid w:val="0076658D"/>
    <w:rsid w:val="00766719"/>
    <w:rsid w:val="007753FB"/>
    <w:rsid w:val="007846A0"/>
    <w:rsid w:val="007C1674"/>
    <w:rsid w:val="007C21C2"/>
    <w:rsid w:val="007C49BE"/>
    <w:rsid w:val="007D6866"/>
    <w:rsid w:val="0081650D"/>
    <w:rsid w:val="0088611E"/>
    <w:rsid w:val="008D2C53"/>
    <w:rsid w:val="008E3FC9"/>
    <w:rsid w:val="008F2B41"/>
    <w:rsid w:val="00935C56"/>
    <w:rsid w:val="009406C0"/>
    <w:rsid w:val="00946C36"/>
    <w:rsid w:val="0098580F"/>
    <w:rsid w:val="0099607F"/>
    <w:rsid w:val="009A7F40"/>
    <w:rsid w:val="009D0274"/>
    <w:rsid w:val="009D1DC7"/>
    <w:rsid w:val="00A16A3C"/>
    <w:rsid w:val="00A20A7E"/>
    <w:rsid w:val="00A52238"/>
    <w:rsid w:val="00A7038A"/>
    <w:rsid w:val="00A7794F"/>
    <w:rsid w:val="00A9230A"/>
    <w:rsid w:val="00AC3A97"/>
    <w:rsid w:val="00AE2541"/>
    <w:rsid w:val="00B03B64"/>
    <w:rsid w:val="00B10E1F"/>
    <w:rsid w:val="00B21E40"/>
    <w:rsid w:val="00B248C7"/>
    <w:rsid w:val="00B25AFF"/>
    <w:rsid w:val="00B33797"/>
    <w:rsid w:val="00B3489C"/>
    <w:rsid w:val="00B46A0B"/>
    <w:rsid w:val="00B46B86"/>
    <w:rsid w:val="00B529ED"/>
    <w:rsid w:val="00B87A71"/>
    <w:rsid w:val="00B917EA"/>
    <w:rsid w:val="00BB3434"/>
    <w:rsid w:val="00BE565D"/>
    <w:rsid w:val="00BF0EB9"/>
    <w:rsid w:val="00BF2E18"/>
    <w:rsid w:val="00BF4F22"/>
    <w:rsid w:val="00C262A0"/>
    <w:rsid w:val="00C41AAD"/>
    <w:rsid w:val="00C74DC4"/>
    <w:rsid w:val="00C81781"/>
    <w:rsid w:val="00C82958"/>
    <w:rsid w:val="00C8709C"/>
    <w:rsid w:val="00D148C8"/>
    <w:rsid w:val="00D605F9"/>
    <w:rsid w:val="00D60BEB"/>
    <w:rsid w:val="00D6506D"/>
    <w:rsid w:val="00D74BE2"/>
    <w:rsid w:val="00D87D7A"/>
    <w:rsid w:val="00D964BB"/>
    <w:rsid w:val="00DA3159"/>
    <w:rsid w:val="00DC19BB"/>
    <w:rsid w:val="00DC7A53"/>
    <w:rsid w:val="00DD07B8"/>
    <w:rsid w:val="00DE7721"/>
    <w:rsid w:val="00DF6462"/>
    <w:rsid w:val="00E2458A"/>
    <w:rsid w:val="00E505E9"/>
    <w:rsid w:val="00E5304D"/>
    <w:rsid w:val="00E56558"/>
    <w:rsid w:val="00EA6BD7"/>
    <w:rsid w:val="00EB2982"/>
    <w:rsid w:val="00EC45EB"/>
    <w:rsid w:val="00F70222"/>
    <w:rsid w:val="00F76CF0"/>
    <w:rsid w:val="00F854DC"/>
    <w:rsid w:val="00F93840"/>
    <w:rsid w:val="00FB1D89"/>
    <w:rsid w:val="00FB7BD0"/>
    <w:rsid w:val="00FC1152"/>
    <w:rsid w:val="00FD2E22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1FB45-3A63-47AF-8D8B-D77F0B0C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E40"/>
    <w:pPr>
      <w:spacing w:line="288" w:lineRule="auto"/>
    </w:pPr>
  </w:style>
  <w:style w:type="paragraph" w:styleId="Titre1">
    <w:name w:val="heading 1"/>
    <w:basedOn w:val="Normal"/>
    <w:next w:val="Paragraphe"/>
    <w:link w:val="Titre1Car"/>
    <w:uiPriority w:val="9"/>
    <w:qFormat/>
    <w:rsid w:val="00122FBF"/>
    <w:pPr>
      <w:keepNext/>
      <w:keepLines/>
      <w:numPr>
        <w:numId w:val="5"/>
      </w:numPr>
      <w:spacing w:before="360" w:after="120"/>
      <w:ind w:left="425" w:hanging="425"/>
      <w:outlineLvl w:val="0"/>
    </w:pPr>
    <w:rPr>
      <w:rFonts w:asciiTheme="majorHAnsi" w:eastAsiaTheme="majorEastAsia" w:hAnsiTheme="majorHAnsi" w:cstheme="majorBidi"/>
      <w:color w:val="7B949E" w:themeColor="accent5"/>
      <w:sz w:val="32"/>
      <w:szCs w:val="32"/>
    </w:rPr>
  </w:style>
  <w:style w:type="paragraph" w:styleId="Titre2">
    <w:name w:val="heading 2"/>
    <w:basedOn w:val="Normal"/>
    <w:next w:val="Paragraphe"/>
    <w:link w:val="Titre2Car"/>
    <w:uiPriority w:val="9"/>
    <w:unhideWhenUsed/>
    <w:qFormat/>
    <w:rsid w:val="00122FBF"/>
    <w:pPr>
      <w:keepNext/>
      <w:keepLines/>
      <w:numPr>
        <w:ilvl w:val="1"/>
        <w:numId w:val="5"/>
      </w:numPr>
      <w:spacing w:before="240" w:after="80"/>
      <w:ind w:left="567" w:hanging="573"/>
      <w:outlineLvl w:val="1"/>
    </w:pPr>
    <w:rPr>
      <w:rFonts w:asciiTheme="majorHAnsi" w:eastAsiaTheme="majorEastAsia" w:hAnsiTheme="majorHAnsi" w:cstheme="majorBidi"/>
      <w:color w:val="7B949E" w:themeColor="accent5"/>
      <w:sz w:val="26"/>
      <w:szCs w:val="26"/>
    </w:rPr>
  </w:style>
  <w:style w:type="paragraph" w:styleId="Titre3">
    <w:name w:val="heading 3"/>
    <w:basedOn w:val="Normal"/>
    <w:next w:val="Paragraphe"/>
    <w:link w:val="Titre3Car"/>
    <w:uiPriority w:val="9"/>
    <w:unhideWhenUsed/>
    <w:qFormat/>
    <w:rsid w:val="00122FBF"/>
    <w:pPr>
      <w:keepNext/>
      <w:keepLines/>
      <w:numPr>
        <w:ilvl w:val="2"/>
        <w:numId w:val="5"/>
      </w:numPr>
      <w:spacing w:before="240" w:after="120"/>
      <w:ind w:left="1225" w:hanging="505"/>
      <w:outlineLvl w:val="2"/>
    </w:pPr>
    <w:rPr>
      <w:rFonts w:asciiTheme="majorHAnsi" w:eastAsiaTheme="majorEastAsia" w:hAnsiTheme="majorHAnsi" w:cstheme="majorBidi"/>
      <w:color w:val="7B949E" w:themeColor="accent5"/>
      <w:sz w:val="24"/>
      <w:szCs w:val="24"/>
    </w:rPr>
  </w:style>
  <w:style w:type="paragraph" w:styleId="Titre4">
    <w:name w:val="heading 4"/>
    <w:basedOn w:val="Normal"/>
    <w:next w:val="Paragraphe"/>
    <w:link w:val="Titre4Car"/>
    <w:uiPriority w:val="9"/>
    <w:unhideWhenUsed/>
    <w:qFormat/>
    <w:rsid w:val="00B21E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949E" w:themeColor="accent5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1E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949E" w:themeColor="accent5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B21E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25E61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222"/>
  </w:style>
  <w:style w:type="paragraph" w:styleId="Pieddepage">
    <w:name w:val="footer"/>
    <w:basedOn w:val="Normal"/>
    <w:link w:val="PieddepageCar"/>
    <w:uiPriority w:val="99"/>
    <w:unhideWhenUsed/>
    <w:rsid w:val="00F7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222"/>
  </w:style>
  <w:style w:type="paragraph" w:styleId="Titre">
    <w:name w:val="Title"/>
    <w:basedOn w:val="Normal"/>
    <w:next w:val="Paragraphe"/>
    <w:link w:val="TitreCar"/>
    <w:uiPriority w:val="10"/>
    <w:qFormat/>
    <w:rsid w:val="001371A6"/>
    <w:pPr>
      <w:pageBreakBefore/>
      <w:pBdr>
        <w:bottom w:val="single" w:sz="18" w:space="4" w:color="7B949E" w:themeColor="accent5"/>
      </w:pBdr>
      <w:spacing w:after="480" w:line="240" w:lineRule="auto"/>
      <w:contextualSpacing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71A6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22FBF"/>
    <w:rPr>
      <w:rFonts w:asciiTheme="majorHAnsi" w:eastAsiaTheme="majorEastAsia" w:hAnsiTheme="majorHAnsi" w:cstheme="majorBidi"/>
      <w:color w:val="7B949E" w:themeColor="accent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2FBF"/>
    <w:rPr>
      <w:rFonts w:asciiTheme="majorHAnsi" w:eastAsiaTheme="majorEastAsia" w:hAnsiTheme="majorHAnsi" w:cstheme="majorBidi"/>
      <w:color w:val="7B949E" w:themeColor="accent5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2FBF"/>
    <w:rPr>
      <w:rFonts w:asciiTheme="majorHAnsi" w:eastAsiaTheme="majorEastAsia" w:hAnsiTheme="majorHAnsi" w:cstheme="majorBidi"/>
      <w:color w:val="7B949E" w:themeColor="accent5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7C21C2"/>
    <w:rPr>
      <w:color w:val="808080"/>
    </w:rPr>
  </w:style>
  <w:style w:type="paragraph" w:styleId="Sansinterligne">
    <w:name w:val="No Spacing"/>
    <w:uiPriority w:val="1"/>
    <w:qFormat/>
    <w:rsid w:val="004947D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46B86"/>
    <w:rPr>
      <w:color w:val="588DC8" w:themeColor="hyperlink"/>
      <w:u w:val="single"/>
    </w:rPr>
  </w:style>
  <w:style w:type="character" w:customStyle="1" w:styleId="Mention">
    <w:name w:val="Mention"/>
    <w:basedOn w:val="Policepardfaut"/>
    <w:uiPriority w:val="99"/>
    <w:semiHidden/>
    <w:unhideWhenUsed/>
    <w:rsid w:val="00B46B86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D2C5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C45EB"/>
    <w:pPr>
      <w:spacing w:before="240"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095F09"/>
    <w:pPr>
      <w:spacing w:before="200"/>
      <w:ind w:left="864" w:right="864"/>
      <w:jc w:val="center"/>
    </w:pPr>
    <w:rPr>
      <w:i/>
      <w:iCs/>
      <w:color w:val="597079" w:themeColor="accent5" w:themeShade="BF"/>
    </w:rPr>
  </w:style>
  <w:style w:type="character" w:customStyle="1" w:styleId="CitationCar">
    <w:name w:val="Citation Car"/>
    <w:basedOn w:val="Policepardfaut"/>
    <w:link w:val="Citation"/>
    <w:uiPriority w:val="29"/>
    <w:rsid w:val="00095F09"/>
    <w:rPr>
      <w:i/>
      <w:iCs/>
      <w:color w:val="597079" w:themeColor="accent5" w:themeShade="BF"/>
    </w:rPr>
  </w:style>
  <w:style w:type="paragraph" w:customStyle="1" w:styleId="Paragraphe">
    <w:name w:val="Paragraphe"/>
    <w:basedOn w:val="Normal"/>
    <w:qFormat/>
    <w:rsid w:val="00504C4B"/>
    <w:pPr>
      <w:spacing w:after="240"/>
      <w:ind w:firstLine="284"/>
      <w:jc w:val="both"/>
    </w:pPr>
  </w:style>
  <w:style w:type="table" w:styleId="Grilledutableau">
    <w:name w:val="Table Grid"/>
    <w:basedOn w:val="TableauNormal"/>
    <w:uiPriority w:val="39"/>
    <w:rsid w:val="00504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5Fonc-Accentuation6">
    <w:name w:val="Grid Table 5 Dark Accent 6"/>
    <w:basedOn w:val="TableauNormal"/>
    <w:uiPriority w:val="50"/>
    <w:rsid w:val="00504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0C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0C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0C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0C9" w:themeFill="accent6"/>
      </w:tcPr>
    </w:tblStylePr>
    <w:tblStylePr w:type="band1Vert">
      <w:tblPr/>
      <w:tcPr>
        <w:shd w:val="clear" w:color="auto" w:fill="DEE5E9" w:themeFill="accent6" w:themeFillTint="66"/>
      </w:tcPr>
    </w:tblStylePr>
    <w:tblStylePr w:type="band1Horz">
      <w:tblPr/>
      <w:tcPr>
        <w:shd w:val="clear" w:color="auto" w:fill="DEE5E9" w:themeFill="accent6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04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9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949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949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949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949E" w:themeFill="accent5"/>
      </w:tcPr>
    </w:tblStylePr>
    <w:tblStylePr w:type="band1Vert">
      <w:tblPr/>
      <w:tcPr>
        <w:shd w:val="clear" w:color="auto" w:fill="CAD4D8" w:themeFill="accent5" w:themeFillTint="66"/>
      </w:tcPr>
    </w:tblStylePr>
    <w:tblStylePr w:type="band1Horz">
      <w:tblPr/>
      <w:tcPr>
        <w:shd w:val="clear" w:color="auto" w:fill="CAD4D8" w:themeFill="accent5" w:themeFillTint="66"/>
      </w:tcPr>
    </w:tblStylePr>
  </w:style>
  <w:style w:type="table" w:styleId="Tableausimple3">
    <w:name w:val="Plain Table 3"/>
    <w:basedOn w:val="TableauNormal"/>
    <w:uiPriority w:val="43"/>
    <w:rsid w:val="00504C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au">
    <w:name w:val="Tableau"/>
    <w:basedOn w:val="Paragraphe"/>
    <w:qFormat/>
    <w:rsid w:val="00EC45EB"/>
    <w:pPr>
      <w:spacing w:before="120" w:after="120" w:line="240" w:lineRule="auto"/>
      <w:ind w:firstLine="0"/>
      <w:jc w:val="center"/>
    </w:pPr>
  </w:style>
  <w:style w:type="paragraph" w:styleId="En-ttedetabledesmatires">
    <w:name w:val="TOC Heading"/>
    <w:basedOn w:val="Titre1"/>
    <w:next w:val="Normal"/>
    <w:uiPriority w:val="39"/>
    <w:unhideWhenUsed/>
    <w:rsid w:val="00693B9D"/>
    <w:pPr>
      <w:numPr>
        <w:numId w:val="0"/>
      </w:numPr>
      <w:spacing w:before="240" w:after="0"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62655"/>
    <w:pPr>
      <w:tabs>
        <w:tab w:val="left" w:pos="440"/>
        <w:tab w:val="right" w:pos="9062"/>
      </w:tabs>
      <w:spacing w:after="100"/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B248C7"/>
    <w:pPr>
      <w:tabs>
        <w:tab w:val="left" w:pos="880"/>
        <w:tab w:val="right" w:pos="9062"/>
      </w:tabs>
      <w:spacing w:after="100"/>
      <w:ind w:left="220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B248C7"/>
    <w:pPr>
      <w:tabs>
        <w:tab w:val="left" w:pos="1320"/>
        <w:tab w:val="right" w:pos="9062"/>
      </w:tabs>
      <w:spacing w:after="100"/>
      <w:ind w:left="440"/>
    </w:pPr>
    <w:rPr>
      <w:noProof/>
    </w:rPr>
  </w:style>
  <w:style w:type="paragraph" w:customStyle="1" w:styleId="Titrepetitsanssautdepage">
    <w:name w:val="Titre petit sans saut de page"/>
    <w:basedOn w:val="Titre"/>
    <w:next w:val="Paragraphe"/>
    <w:qFormat/>
    <w:rsid w:val="00F93840"/>
    <w:pPr>
      <w:pageBreakBefore w:val="0"/>
    </w:pPr>
    <w:rPr>
      <w:sz w:val="44"/>
    </w:rPr>
  </w:style>
  <w:style w:type="paragraph" w:styleId="Tabledesillustrations">
    <w:name w:val="table of figures"/>
    <w:basedOn w:val="Normal"/>
    <w:next w:val="Normal"/>
    <w:uiPriority w:val="99"/>
    <w:unhideWhenUsed/>
    <w:rsid w:val="00F93840"/>
    <w:pPr>
      <w:tabs>
        <w:tab w:val="right" w:pos="9062"/>
      </w:tabs>
      <w:spacing w:after="0"/>
    </w:pPr>
    <w:rPr>
      <w:noProof/>
    </w:rPr>
  </w:style>
  <w:style w:type="paragraph" w:customStyle="1" w:styleId="Titrepetitavecsautdepage">
    <w:name w:val="Titre petit avec saut de page"/>
    <w:basedOn w:val="Titre"/>
    <w:next w:val="Paragraphe"/>
    <w:qFormat/>
    <w:rsid w:val="00F93840"/>
    <w:rPr>
      <w:sz w:val="44"/>
    </w:rPr>
  </w:style>
  <w:style w:type="character" w:customStyle="1" w:styleId="Titre4Car">
    <w:name w:val="Titre 4 Car"/>
    <w:basedOn w:val="Policepardfaut"/>
    <w:link w:val="Titre4"/>
    <w:uiPriority w:val="9"/>
    <w:rsid w:val="00B21E40"/>
    <w:rPr>
      <w:rFonts w:asciiTheme="majorHAnsi" w:eastAsiaTheme="majorEastAsia" w:hAnsiTheme="majorHAnsi" w:cstheme="majorBidi"/>
      <w:i/>
      <w:iCs/>
      <w:color w:val="7B949E" w:themeColor="accent5"/>
    </w:rPr>
  </w:style>
  <w:style w:type="character" w:customStyle="1" w:styleId="Titre5Car">
    <w:name w:val="Titre 5 Car"/>
    <w:basedOn w:val="Policepardfaut"/>
    <w:link w:val="Titre5"/>
    <w:uiPriority w:val="9"/>
    <w:rsid w:val="00B21E40"/>
    <w:rPr>
      <w:rFonts w:asciiTheme="majorHAnsi" w:eastAsiaTheme="majorEastAsia" w:hAnsiTheme="majorHAnsi" w:cstheme="majorBidi"/>
      <w:color w:val="7B949E" w:themeColor="accent5"/>
    </w:rPr>
  </w:style>
  <w:style w:type="character" w:customStyle="1" w:styleId="Titre6Car">
    <w:name w:val="Titre 6 Car"/>
    <w:basedOn w:val="Policepardfaut"/>
    <w:link w:val="Titre6"/>
    <w:uiPriority w:val="9"/>
    <w:semiHidden/>
    <w:rsid w:val="00B21E40"/>
    <w:rPr>
      <w:rFonts w:asciiTheme="majorHAnsi" w:eastAsiaTheme="majorEastAsia" w:hAnsiTheme="majorHAnsi" w:cstheme="majorBidi"/>
      <w:color w:val="225E61" w:themeColor="accent1" w:themeShade="7F"/>
    </w:rPr>
  </w:style>
  <w:style w:type="character" w:styleId="Marquedecommentaire">
    <w:name w:val="annotation reference"/>
    <w:basedOn w:val="Policepardfaut"/>
    <w:uiPriority w:val="99"/>
    <w:semiHidden/>
    <w:unhideWhenUsed/>
    <w:rsid w:val="001A62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623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623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62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623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6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6239"/>
    <w:rPr>
      <w:rFonts w:ascii="Segoe UI" w:hAnsi="Segoe UI" w:cs="Segoe UI"/>
      <w:sz w:val="18"/>
      <w:szCs w:val="18"/>
    </w:rPr>
  </w:style>
  <w:style w:type="paragraph" w:styleId="TM4">
    <w:name w:val="toc 4"/>
    <w:basedOn w:val="Normal"/>
    <w:next w:val="Normal"/>
    <w:autoRedefine/>
    <w:uiPriority w:val="39"/>
    <w:unhideWhenUsed/>
    <w:rsid w:val="00762655"/>
    <w:pPr>
      <w:spacing w:after="100"/>
      <w:ind w:left="660"/>
    </w:pPr>
  </w:style>
  <w:style w:type="character" w:styleId="Lienhypertextesuivivisit">
    <w:name w:val="FollowedHyperlink"/>
    <w:basedOn w:val="Policepardfaut"/>
    <w:uiPriority w:val="99"/>
    <w:semiHidden/>
    <w:unhideWhenUsed/>
    <w:rsid w:val="00030499"/>
    <w:rPr>
      <w:color w:val="4ABBBF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049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ijonc\Downloads\rmasson@ecole.ensicaen.fr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fr.aliexpress.com/item/New-Orange-Pi-Zero-H2-Quad-Core-Open-source-development-board-beyond-Raspberry-Pi/32760774493.html?spm=a2g0w.search0104.3.19.B1ja1U&amp;ws_ab_test=searchweb0_0,searchweb201602_2_10152_10065_10151_10068_10344_10342_10343_10340_10341_10305_10304_10307_10306_10060_10302_10155_10154_10056_10055_10054_10059_10534_10533_10532_100031_10099_10338_10339_10103_10102_5590020_10052_10053_10107_10050_10142_10051_10084_10083_5370020_10080_10082_10081_10177_10110_10111_10112_10113_10114_10312_10313_10314_10184_10078_10079_10073,searchweb201603_14,ppcSwitch_5&amp;btsid=d1a5d5b3-ed97-4b19-b93b-a5566d3f5acf&amp;algo_expid=20e5b47d-fd2d-495f-9937-a81b8f1bbcca-2&amp;algo_pvid=20e5b47d-fd2d-495f-9937-a81b8f1bbcca" TargetMode="External"/><Relationship Id="rId39" Type="http://schemas.openxmlformats.org/officeDocument/2006/relationships/glossaryDocument" Target="glossary/document.xml"/><Relationship Id="rId21" Type="http://schemas.openxmlformats.org/officeDocument/2006/relationships/image" Target="media/image6.jpeg"/><Relationship Id="rId34" Type="http://schemas.openxmlformats.org/officeDocument/2006/relationships/hyperlink" Target="http://www.microchip.com/mplab/mplab-x-ide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ijonc\Downloads\irian.joncheret@gmail.com" TargetMode="External"/><Relationship Id="rId17" Type="http://schemas.openxmlformats.org/officeDocument/2006/relationships/hyperlink" Target="file:///C:\Users\ijonc\Documents\sp&#233;cification%20Projet%20harnais.docx" TargetMode="External"/><Relationship Id="rId25" Type="http://schemas.openxmlformats.org/officeDocument/2006/relationships/hyperlink" Target="https://www.jeffgeerling.com/blogs/jeff-geerling/raspberry-pi-zero-conserve-energy" TargetMode="External"/><Relationship Id="rId33" Type="http://schemas.openxmlformats.org/officeDocument/2006/relationships/hyperlink" Target="http://www.microchip.com/mplab/compiler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ijonc\Documents\sp&#233;cification%20Projet%20harnais.docx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raspbian-france.fr/telechargem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://www.zem.fr/optimiser-la-consommation-cpu-et-memoire-de-votre-raspberry-pi/" TargetMode="External"/><Relationship Id="rId32" Type="http://schemas.openxmlformats.org/officeDocument/2006/relationships/hyperlink" Target="https://www.pololu.com/product/2562" TargetMode="External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8.png"/><Relationship Id="rId28" Type="http://schemas.openxmlformats.org/officeDocument/2006/relationships/hyperlink" Target="http://ww1.microchip.com/downloads/en/DeviceDoc/41441B.pdf" TargetMode="External"/><Relationship Id="rId36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31" Type="http://schemas.openxmlformats.org/officeDocument/2006/relationships/hyperlink" Target="https://www.geekbuying.com/item/LM2596-DC-DC-Voltage-Stabilizer-Regulator-Module-5V-12V-24V-Adjustable-For-Arduino-Raspberry-Pi-AVR-ARM-344592.html?Currency=EUR&amp;gclid=CjwKCAjwyIHPBRAIEiwAHPS-GPkeQQ1c8LM5ZTGwuGLKYlGnNxykfAfex844uGJEIg5Cw4PAovULRBoCIZkQAvD_Bw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jpeg"/><Relationship Id="rId22" Type="http://schemas.openxmlformats.org/officeDocument/2006/relationships/image" Target="media/image7.jpeg"/><Relationship Id="rId27" Type="http://schemas.openxmlformats.org/officeDocument/2006/relationships/hyperlink" Target="https://www.reichelt.com/fr/fr/?ARTICLE=162270&amp;PROVID=2788&amp;gclid=Cj0KCQjwx8fOBRD7ARIsAPVq-Nktp8IDY_-uur6drBSORcRAAH7K0OGmsUWYazihFviG1skKkPLj_KUaAm3yEALw_wcB" TargetMode="External"/><Relationship Id="rId30" Type="http://schemas.openxmlformats.org/officeDocument/2006/relationships/hyperlink" Target="https://hackaday.io/project/9461-lifepo4weredpi" TargetMode="External"/><Relationship Id="rId35" Type="http://schemas.openxmlformats.org/officeDocument/2006/relationships/hyperlink" Target="https://www.autodesk.com/products/eagle/free-download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7" Type="http://schemas.openxmlformats.org/officeDocument/2006/relationships/image" Target="media/image15.jpeg"/><Relationship Id="rId2" Type="http://schemas.openxmlformats.org/officeDocument/2006/relationships/image" Target="media/image10.jpeg"/><Relationship Id="rId1" Type="http://schemas.openxmlformats.org/officeDocument/2006/relationships/image" Target="media/image9.png"/><Relationship Id="rId6" Type="http://schemas.openxmlformats.org/officeDocument/2006/relationships/image" Target="media/image14.jpeg"/><Relationship Id="rId5" Type="http://schemas.openxmlformats.org/officeDocument/2006/relationships/image" Target="media/image13.png"/><Relationship Id="rId4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jonc\Downloads\Mod&#232;le%20rapport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B7A68EB7754F88BCA801FF265653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60F5EF-2ABC-4F52-94F0-EF022FA4B761}"/>
      </w:docPartPr>
      <w:docPartBody>
        <w:p w:rsidR="00BE44DD" w:rsidRDefault="0049433F">
          <w:pPr>
            <w:pStyle w:val="5EB7A68EB7754F88BCA801FF26565350"/>
          </w:pPr>
          <w:r w:rsidRPr="00630EEC">
            <w:rPr>
              <w:rStyle w:val="Textedelespacerserv"/>
            </w:rPr>
            <w:t>[Titre ]</w:t>
          </w:r>
        </w:p>
      </w:docPartBody>
    </w:docPart>
    <w:docPart>
      <w:docPartPr>
        <w:name w:val="A4BED75FC7FD44A7AB3541E91BD3CF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32F39F-2675-4E89-9AA7-17978B33D6DF}"/>
      </w:docPartPr>
      <w:docPartBody>
        <w:p w:rsidR="00BE44DD" w:rsidRDefault="0049433F">
          <w:pPr>
            <w:pStyle w:val="A4BED75FC7FD44A7AB3541E91BD3CF51"/>
          </w:pPr>
          <w:r w:rsidRPr="00630EEC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3F"/>
    <w:rsid w:val="003B2DAB"/>
    <w:rsid w:val="003F33F8"/>
    <w:rsid w:val="004245A2"/>
    <w:rsid w:val="0049123F"/>
    <w:rsid w:val="0049433F"/>
    <w:rsid w:val="00580EE0"/>
    <w:rsid w:val="00BA05ED"/>
    <w:rsid w:val="00B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EB7A68EB7754F88BCA801FF26565350">
    <w:name w:val="5EB7A68EB7754F88BCA801FF26565350"/>
  </w:style>
  <w:style w:type="paragraph" w:customStyle="1" w:styleId="A4BED75FC7FD44A7AB3541E91BD3CF51">
    <w:name w:val="A4BED75FC7FD44A7AB3541E91BD3C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ENSICA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ABBBF"/>
      </a:accent1>
      <a:accent2>
        <a:srgbClr val="AEB11C"/>
      </a:accent2>
      <a:accent3>
        <a:srgbClr val="DC943B"/>
      </a:accent3>
      <a:accent4>
        <a:srgbClr val="CE5858"/>
      </a:accent4>
      <a:accent5>
        <a:srgbClr val="7B949E"/>
      </a:accent5>
      <a:accent6>
        <a:srgbClr val="AFC0C9"/>
      </a:accent6>
      <a:hlink>
        <a:srgbClr val="588DC8"/>
      </a:hlink>
      <a:folHlink>
        <a:srgbClr val="4ABBBF"/>
      </a:folHlink>
    </a:clrScheme>
    <a:fontScheme name="ENSICAEN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F66AE-BEB0-409F-BBBC-9109C930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rapport v1.1</Template>
  <TotalTime>791</TotalTime>
  <Pages>1</Pages>
  <Words>2217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harnais</vt:lpstr>
    </vt:vector>
  </TitlesOfParts>
  <Company/>
  <LinksUpToDate>false</LinksUpToDate>
  <CharactersWithSpaces>14383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harnais</dc:title>
  <dc:subject/>
  <dc:creator>Irian Joncheret</dc:creator>
  <cp:keywords/>
  <dc:description/>
  <cp:lastModifiedBy>Irian Joncheret</cp:lastModifiedBy>
  <cp:revision>21</cp:revision>
  <cp:lastPrinted>2017-10-16T15:17:00Z</cp:lastPrinted>
  <dcterms:created xsi:type="dcterms:W3CDTF">2017-10-04T13:37:00Z</dcterms:created>
  <dcterms:modified xsi:type="dcterms:W3CDTF">2017-10-16T15:34:00Z</dcterms:modified>
</cp:coreProperties>
</file>